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CB422A" w14:textId="77777777" w:rsidR="009801CC" w:rsidRDefault="006F2C22" w:rsidP="006F2C22">
      <w:pPr>
        <w:pStyle w:val="Heading1"/>
        <w:rPr>
          <w:lang w:val="bg-BG"/>
        </w:rPr>
      </w:pPr>
      <w:r>
        <w:t>Exercise: Intro to DOM</w:t>
      </w:r>
    </w:p>
    <w:p w14:paraId="4BB63127" w14:textId="77777777" w:rsidR="001F4737" w:rsidRPr="00366C0A" w:rsidRDefault="001F4737" w:rsidP="001F4737">
      <w:pPr>
        <w:rPr>
          <w:sz w:val="24"/>
          <w:szCs w:val="24"/>
          <w:lang w:val="bg-BG"/>
        </w:rPr>
      </w:pPr>
      <w:r w:rsidRPr="008C355E">
        <w:rPr>
          <w:sz w:val="24"/>
          <w:szCs w:val="24"/>
        </w:rPr>
        <w:t xml:space="preserve">Problems for </w:t>
      </w:r>
      <w:r>
        <w:rPr>
          <w:sz w:val="24"/>
          <w:szCs w:val="24"/>
        </w:rPr>
        <w:t>exercises and homework</w:t>
      </w:r>
      <w:r w:rsidRPr="008C355E">
        <w:rPr>
          <w:sz w:val="24"/>
          <w:szCs w:val="24"/>
        </w:rPr>
        <w:t xml:space="preserve"> for the </w:t>
      </w:r>
      <w:hyperlink r:id="rId7" w:history="1">
        <w:r>
          <w:rPr>
            <w:rStyle w:val="Hyperlink"/>
            <w:sz w:val="24"/>
            <w:szCs w:val="24"/>
          </w:rPr>
          <w:t>"JavaScript Fundamentals" course @ SoftUni</w:t>
        </w:r>
      </w:hyperlink>
      <w:r>
        <w:rPr>
          <w:rStyle w:val="Hyperlink"/>
          <w:sz w:val="24"/>
          <w:szCs w:val="24"/>
        </w:rPr>
        <w:t xml:space="preserve"> </w:t>
      </w:r>
      <w:r>
        <w:rPr>
          <w:rStyle w:val="Hyperlink"/>
          <w:sz w:val="24"/>
          <w:szCs w:val="24"/>
        </w:rPr>
        <w:br/>
      </w:r>
      <w:r w:rsidRPr="008C355E">
        <w:rPr>
          <w:sz w:val="24"/>
          <w:szCs w:val="24"/>
        </w:rPr>
        <w:t xml:space="preserve"> Submit your solutions in </w:t>
      </w:r>
      <w:r w:rsidRPr="008C355E">
        <w:rPr>
          <w:noProof/>
          <w:sz w:val="24"/>
          <w:szCs w:val="24"/>
        </w:rPr>
        <w:t>the SoftUni</w:t>
      </w:r>
      <w:r w:rsidRPr="008C355E">
        <w:rPr>
          <w:sz w:val="24"/>
          <w:szCs w:val="24"/>
        </w:rPr>
        <w:t xml:space="preserve"> judge system at </w:t>
      </w:r>
      <w:hyperlink r:id="rId8" w:history="1">
        <w:r w:rsidR="00366C0A" w:rsidRPr="00366C0A">
          <w:rPr>
            <w:rStyle w:val="Hyperlink"/>
            <w:sz w:val="24"/>
            <w:szCs w:val="24"/>
          </w:rPr>
          <w:t>https://judge.softuni.bg/Contests/1426</w:t>
        </w:r>
      </w:hyperlink>
    </w:p>
    <w:p w14:paraId="2DBCDAC3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Chat room with Pesho</w:t>
      </w:r>
    </w:p>
    <w:p w14:paraId="41213864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creates a chat room</w:t>
      </w:r>
      <w:r>
        <w:rPr>
          <w:b/>
          <w:noProof/>
          <w:sz w:val="24"/>
          <w:szCs w:val="24"/>
          <w:lang w:val="bg-BG"/>
        </w:rPr>
        <w:t xml:space="preserve"> where we chat</w:t>
      </w:r>
    </w:p>
    <w:p w14:paraId="327D2E18" w14:textId="77777777" w:rsidR="006F2C22" w:rsidRPr="00410718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2A266E">
        <w:rPr>
          <w:b/>
          <w:noProof/>
          <w:sz w:val="24"/>
          <w:szCs w:val="24"/>
          <w:lang w:val="bg-BG"/>
        </w:rPr>
        <w:t>with our good friend Pesho</w:t>
      </w:r>
      <w:r w:rsidR="00410718">
        <w:rPr>
          <w:b/>
          <w:noProof/>
          <w:sz w:val="24"/>
          <w:szCs w:val="24"/>
          <w:lang w:val="bg-BG"/>
        </w:rPr>
        <w:t>.</w:t>
      </w:r>
    </w:p>
    <w:p w14:paraId="075E196D" w14:textId="77777777"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738D6760" wp14:editId="12C3C05E">
            <wp:extent cx="5972810" cy="2493645"/>
            <wp:effectExtent l="19050" t="19050" r="27940" b="20955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3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221BF" w14:textId="77777777" w:rsidR="006F2C22" w:rsidRDefault="006F2C22" w:rsidP="006F2C22">
      <w:proofErr w:type="gramStart"/>
      <w:r>
        <w:t>First of all</w:t>
      </w:r>
      <w:proofErr w:type="gramEnd"/>
      <w:r>
        <w:t xml:space="preserve">, </w:t>
      </w:r>
      <w:r w:rsidRPr="00380638">
        <w:rPr>
          <w:b/>
        </w:rPr>
        <w:t>don’t forget</w:t>
      </w:r>
      <w:r>
        <w:t xml:space="preserve"> to </w:t>
      </w:r>
      <w:r w:rsidRPr="00380638">
        <w:rPr>
          <w:b/>
        </w:rPr>
        <w:t>add event listeners</w:t>
      </w:r>
      <w:r>
        <w:t xml:space="preserve"> to </w:t>
      </w:r>
      <w:r w:rsidRPr="00380638">
        <w:rPr>
          <w:b/>
        </w:rPr>
        <w:t>both</w:t>
      </w:r>
      <w:r>
        <w:rPr>
          <w:b/>
        </w:rPr>
        <w:t xml:space="preserve"> of the</w:t>
      </w:r>
      <w:r w:rsidRPr="00380638">
        <w:rPr>
          <w:b/>
        </w:rPr>
        <w:t xml:space="preserve"> buttons</w:t>
      </w:r>
      <w:r>
        <w:t>!</w:t>
      </w:r>
    </w:p>
    <w:p w14:paraId="2CD56A3D" w14:textId="77777777" w:rsidR="006F2C22" w:rsidRPr="006F2C22" w:rsidRDefault="006F2C22" w:rsidP="006F2C22">
      <w:pPr>
        <w:rPr>
          <w:lang w:val="bg-BG"/>
        </w:rPr>
      </w:pPr>
      <w:r w:rsidRPr="002A266E">
        <w:t xml:space="preserve">Any </w:t>
      </w:r>
      <w:r>
        <w:t xml:space="preserve">sent message, </w:t>
      </w:r>
      <w:r w:rsidRPr="002A266E">
        <w:t>regardless of the sender</w:t>
      </w:r>
      <w:r>
        <w:t xml:space="preserve">, is saved into a </w:t>
      </w:r>
      <w:r w:rsidRPr="00380638">
        <w:rPr>
          <w:b/>
        </w:rPr>
        <w:t>div</w:t>
      </w:r>
      <w:r>
        <w:rPr>
          <w:b/>
        </w:rPr>
        <w:t xml:space="preserve"> element</w:t>
      </w:r>
      <w:r>
        <w:t xml:space="preserve">. This div contains </w:t>
      </w:r>
      <w:r w:rsidRPr="00380638">
        <w:rPr>
          <w:b/>
        </w:rPr>
        <w:t>two elements</w:t>
      </w:r>
      <w:r>
        <w:t xml:space="preserve"> (</w:t>
      </w:r>
      <w:r w:rsidRPr="00380638">
        <w:rPr>
          <w:b/>
        </w:rPr>
        <w:t>span</w:t>
      </w:r>
      <w:r>
        <w:t xml:space="preserve"> and </w:t>
      </w:r>
      <w:r w:rsidRPr="00380638">
        <w:rPr>
          <w:b/>
        </w:rPr>
        <w:t>paragraph</w:t>
      </w:r>
      <w:r>
        <w:t xml:space="preserve">). </w:t>
      </w:r>
    </w:p>
    <w:p w14:paraId="12597570" w14:textId="77777777" w:rsidR="006F2C22" w:rsidRDefault="006F2C22" w:rsidP="006F2C22">
      <w:r>
        <w:rPr>
          <w:b/>
        </w:rPr>
        <w:t>The s</w:t>
      </w:r>
      <w:r w:rsidRPr="00380638">
        <w:rPr>
          <w:b/>
        </w:rPr>
        <w:t>pan element</w:t>
      </w:r>
      <w:r>
        <w:t xml:space="preserve"> should contain only the sender name (Me or </w:t>
      </w:r>
      <w:proofErr w:type="spellStart"/>
      <w:r>
        <w:t>Pesho</w:t>
      </w:r>
      <w:proofErr w:type="spellEnd"/>
      <w:r>
        <w:t>).</w:t>
      </w:r>
    </w:p>
    <w:p w14:paraId="0CFB03E9" w14:textId="77777777" w:rsidR="006F2C22" w:rsidRDefault="006F2C22" w:rsidP="006F2C22">
      <w:r>
        <w:rPr>
          <w:b/>
        </w:rPr>
        <w:t>The p</w:t>
      </w:r>
      <w:r w:rsidRPr="00380638">
        <w:rPr>
          <w:b/>
        </w:rPr>
        <w:t xml:space="preserve"> element</w:t>
      </w:r>
      <w:r>
        <w:rPr>
          <w:b/>
        </w:rPr>
        <w:t xml:space="preserve"> </w:t>
      </w:r>
      <w:r>
        <w:t>should contain the current message.</w:t>
      </w:r>
    </w:p>
    <w:p w14:paraId="14D1BA4B" w14:textId="77777777" w:rsidR="006F2C22" w:rsidRDefault="006F2C22" w:rsidP="006F2C22">
      <w:pPr>
        <w:rPr>
          <w:b/>
        </w:rPr>
      </w:pPr>
      <w:r>
        <w:t xml:space="preserve">The final step is to append the </w:t>
      </w:r>
      <w:r w:rsidRPr="00380638">
        <w:rPr>
          <w:b/>
        </w:rPr>
        <w:t>current div</w:t>
      </w:r>
      <w:r>
        <w:t xml:space="preserve"> to the div which has an </w:t>
      </w:r>
      <w:r w:rsidRPr="00380638">
        <w:rPr>
          <w:b/>
        </w:rPr>
        <w:t>id</w:t>
      </w:r>
      <w:r>
        <w:t xml:space="preserve"> </w:t>
      </w:r>
      <w:proofErr w:type="spellStart"/>
      <w:r w:rsidRPr="00380638">
        <w:rPr>
          <w:b/>
        </w:rPr>
        <w:t>chatChronology</w:t>
      </w:r>
      <w:proofErr w:type="spellEnd"/>
      <w:r>
        <w:rPr>
          <w:b/>
        </w:rPr>
        <w:t>.</w:t>
      </w:r>
    </w:p>
    <w:p w14:paraId="4CE48F02" w14:textId="77777777" w:rsidR="006F2C22" w:rsidRDefault="006F2C22" w:rsidP="006F2C22">
      <w:r>
        <w:rPr>
          <w:b/>
        </w:rPr>
        <w:t xml:space="preserve">Keep in mind that </w:t>
      </w:r>
      <w:r w:rsidR="00410718">
        <w:t>if the sender is "Me"</w:t>
      </w:r>
      <w:r>
        <w:t xml:space="preserve">, the </w:t>
      </w:r>
      <w:r w:rsidRPr="004D3E7C">
        <w:rPr>
          <w:b/>
        </w:rPr>
        <w:t>text-align</w:t>
      </w:r>
      <w:r>
        <w:t xml:space="preserve"> inside the current div should be </w:t>
      </w:r>
      <w:r w:rsidRPr="00F71693">
        <w:rPr>
          <w:b/>
        </w:rPr>
        <w:t>left</w:t>
      </w:r>
      <w:r>
        <w:t xml:space="preserve">, otherwise when </w:t>
      </w:r>
      <w:proofErr w:type="spellStart"/>
      <w:r>
        <w:t>Pesho</w:t>
      </w:r>
      <w:proofErr w:type="spellEnd"/>
      <w:r>
        <w:t xml:space="preserve"> sends some message the </w:t>
      </w:r>
      <w:r w:rsidRPr="004D3E7C">
        <w:rPr>
          <w:b/>
        </w:rPr>
        <w:t>text-align</w:t>
      </w:r>
      <w:r>
        <w:t xml:space="preserve"> needs to be </w:t>
      </w:r>
      <w:r w:rsidRPr="004D3E7C">
        <w:rPr>
          <w:b/>
        </w:rPr>
        <w:t>right</w:t>
      </w:r>
      <w:r>
        <w:t>.</w:t>
      </w:r>
    </w:p>
    <w:p w14:paraId="774F2FAB" w14:textId="77777777" w:rsidR="006F2C22" w:rsidRPr="004B1102" w:rsidRDefault="006F2C22" w:rsidP="006F2C22">
      <w:pPr>
        <w:rPr>
          <w:u w:val="single"/>
        </w:rPr>
      </w:pPr>
      <w:proofErr w:type="spellStart"/>
      <w:r w:rsidRPr="004B1102">
        <w:rPr>
          <w:u w:val="single"/>
        </w:rPr>
        <w:t>Аfter</w:t>
      </w:r>
      <w:proofErr w:type="spellEnd"/>
      <w:r w:rsidRPr="004B1102">
        <w:rPr>
          <w:u w:val="single"/>
        </w:rPr>
        <w:t xml:space="preserve"> each click </w:t>
      </w:r>
      <w:r>
        <w:rPr>
          <w:u w:val="single"/>
        </w:rPr>
        <w:t>on</w:t>
      </w:r>
      <w:r w:rsidRPr="004B1102">
        <w:rPr>
          <w:u w:val="single"/>
        </w:rPr>
        <w:t xml:space="preserve"> the </w:t>
      </w:r>
      <w:proofErr w:type="gramStart"/>
      <w:r w:rsidRPr="004B1102">
        <w:rPr>
          <w:u w:val="single"/>
        </w:rPr>
        <w:t>buttons,</w:t>
      </w:r>
      <w:proofErr w:type="gramEnd"/>
      <w:r w:rsidRPr="004B1102">
        <w:rPr>
          <w:u w:val="single"/>
          <w:lang w:val="bg-BG"/>
        </w:rPr>
        <w:t xml:space="preserve"> </w:t>
      </w:r>
      <w:r w:rsidRPr="004B1102">
        <w:rPr>
          <w:b/>
          <w:u w:val="single"/>
        </w:rPr>
        <w:t>the current message should be cleared</w:t>
      </w:r>
      <w:r w:rsidR="00410718">
        <w:rPr>
          <w:u w:val="single"/>
        </w:rPr>
        <w:t>.</w:t>
      </w:r>
    </w:p>
    <w:p w14:paraId="33E49B33" w14:textId="77777777" w:rsidR="006F2C22" w:rsidRDefault="006F2C22" w:rsidP="006F2C2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B79E9A" wp14:editId="714C6C95">
            <wp:extent cx="5972810" cy="2519680"/>
            <wp:effectExtent l="19050" t="19050" r="27940" b="1397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9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2B28A" w14:textId="77777777" w:rsidR="006F2C22" w:rsidRDefault="006F2C22" w:rsidP="006F2C22">
      <w:r>
        <w:rPr>
          <w:noProof/>
        </w:rPr>
        <w:drawing>
          <wp:inline distT="0" distB="0" distL="0" distR="0" wp14:anchorId="1BEE8D09" wp14:editId="29A56451">
            <wp:extent cx="5972810" cy="2513965"/>
            <wp:effectExtent l="19050" t="19050" r="27940" b="1968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3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284F1F" w14:textId="77777777" w:rsidR="006F2C22" w:rsidRDefault="006F2C22" w:rsidP="006F2C22">
      <w:r>
        <w:rPr>
          <w:noProof/>
        </w:rPr>
        <w:drawing>
          <wp:inline distT="0" distB="0" distL="0" distR="0" wp14:anchorId="49064D4B" wp14:editId="11D0163B">
            <wp:extent cx="5471160" cy="2270246"/>
            <wp:effectExtent l="19050" t="19050" r="15240" b="15875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983" cy="2272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701CD1" w14:textId="77777777" w:rsidR="006F2C22" w:rsidRPr="006F2C22" w:rsidRDefault="006F2C22" w:rsidP="006F2C22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76F1A30E" wp14:editId="2F09572F">
            <wp:extent cx="5471160" cy="2328413"/>
            <wp:effectExtent l="19050" t="19050" r="15240" b="15240"/>
            <wp:docPr id="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6982" cy="233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0E85D9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Encode and Decode Messages</w:t>
      </w:r>
    </w:p>
    <w:p w14:paraId="47319C7D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encodes and decodes some</w:t>
      </w:r>
    </w:p>
    <w:p w14:paraId="554D4C43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messag</w:t>
      </w:r>
      <w:r w:rsidR="00410718">
        <w:rPr>
          <w:b/>
          <w:noProof/>
          <w:sz w:val="24"/>
          <w:szCs w:val="24"/>
        </w:rPr>
        <w:t>es which travel to the network.</w:t>
      </w:r>
    </w:p>
    <w:p w14:paraId="117392EA" w14:textId="77777777"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14626CBC" wp14:editId="1EF226CA">
            <wp:extent cx="5972810" cy="2437765"/>
            <wp:effectExtent l="19050" t="19050" r="27940" b="19685"/>
            <wp:docPr id="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D7D60E" w14:textId="77777777" w:rsidR="006F2C22" w:rsidRDefault="006F2C22" w:rsidP="006F2C22">
      <w:r>
        <w:t xml:space="preserve">This program should contain </w:t>
      </w:r>
      <w:r w:rsidRPr="00F26D8A">
        <w:rPr>
          <w:b/>
        </w:rPr>
        <w:t>two functionalities</w:t>
      </w:r>
      <w:r>
        <w:t>.</w:t>
      </w:r>
    </w:p>
    <w:p w14:paraId="083B8FA9" w14:textId="77777777" w:rsidR="006F2C22" w:rsidRDefault="006F2C22" w:rsidP="006F2C22">
      <w:r>
        <w:t xml:space="preserve">The first one is to </w:t>
      </w:r>
      <w:r w:rsidRPr="00F26D8A">
        <w:rPr>
          <w:b/>
        </w:rPr>
        <w:t>encode the given message</w:t>
      </w:r>
      <w:r>
        <w:t xml:space="preserve"> and </w:t>
      </w:r>
      <w:r w:rsidRPr="00F26D8A">
        <w:rPr>
          <w:b/>
        </w:rPr>
        <w:t>send it</w:t>
      </w:r>
      <w:r>
        <w:t xml:space="preserve"> to the </w:t>
      </w:r>
      <w:r w:rsidRPr="00F26D8A">
        <w:rPr>
          <w:b/>
        </w:rPr>
        <w:t>receiver</w:t>
      </w:r>
      <w:r>
        <w:t xml:space="preserve">. </w:t>
      </w:r>
    </w:p>
    <w:p w14:paraId="7002FF30" w14:textId="77777777" w:rsidR="006F2C22" w:rsidRDefault="006F2C22" w:rsidP="006F2C22">
      <w:r>
        <w:t xml:space="preserve">The second one is to </w:t>
      </w:r>
      <w:r w:rsidRPr="00F26D8A">
        <w:rPr>
          <w:b/>
        </w:rPr>
        <w:t>decode the received message</w:t>
      </w:r>
      <w:r>
        <w:t xml:space="preserve"> and </w:t>
      </w:r>
      <w:r w:rsidRPr="00F26D8A">
        <w:rPr>
          <w:b/>
        </w:rPr>
        <w:t>read it (display it)</w:t>
      </w:r>
      <w:r>
        <w:t>.</w:t>
      </w:r>
    </w:p>
    <w:p w14:paraId="3E04C880" w14:textId="77777777" w:rsidR="006F2C22" w:rsidRDefault="006F2C22" w:rsidP="006F2C22">
      <w:r>
        <w:t xml:space="preserve">When the </w:t>
      </w:r>
      <w:r w:rsidR="00410718">
        <w:t>"</w:t>
      </w:r>
      <w:r w:rsidRPr="00045136">
        <w:rPr>
          <w:b/>
        </w:rPr>
        <w:t>Encode and send it</w:t>
      </w:r>
      <w:r w:rsidR="00410718">
        <w:t>"</w:t>
      </w:r>
      <w:r>
        <w:t xml:space="preserve"> button is clicked, you should get the given message from the first </w:t>
      </w:r>
      <w:proofErr w:type="spellStart"/>
      <w:r>
        <w:t>textarea</w:t>
      </w:r>
      <w:proofErr w:type="spellEnd"/>
      <w:r>
        <w:t>. When you get the current message, you should encode it as follows:</w:t>
      </w:r>
    </w:p>
    <w:p w14:paraId="588CBE46" w14:textId="77777777" w:rsidR="006F2C22" w:rsidRDefault="006F2C22" w:rsidP="006F2C22">
      <w:r>
        <w:t xml:space="preserve">You </w:t>
      </w:r>
      <w:r w:rsidRPr="00045136">
        <w:rPr>
          <w:b/>
        </w:rPr>
        <w:t>should change</w:t>
      </w:r>
      <w:r>
        <w:t xml:space="preserve"> the </w:t>
      </w:r>
      <w:r>
        <w:rPr>
          <w:b/>
        </w:rPr>
        <w:t xml:space="preserve">ASCII CODE </w:t>
      </w:r>
      <w:r>
        <w:t xml:space="preserve">on </w:t>
      </w:r>
      <w:r w:rsidRPr="00045136">
        <w:rPr>
          <w:b/>
        </w:rPr>
        <w:t>every single character</w:t>
      </w:r>
      <w:r>
        <w:t xml:space="preserve"> in that message, when you </w:t>
      </w:r>
      <w:r w:rsidRPr="00045136">
        <w:rPr>
          <w:b/>
        </w:rPr>
        <w:t>add 1</w:t>
      </w:r>
      <w:r>
        <w:t xml:space="preserve"> to the current </w:t>
      </w:r>
      <w:r>
        <w:rPr>
          <w:b/>
        </w:rPr>
        <w:t>ASCII NUMBER</w:t>
      </w:r>
      <w:r>
        <w:t>, that represent the current character in that messag</w:t>
      </w:r>
      <w:r w:rsidR="00410718">
        <w:t>e</w:t>
      </w:r>
      <w:r>
        <w:t xml:space="preserve">. </w:t>
      </w:r>
    </w:p>
    <w:p w14:paraId="2A6C7339" w14:textId="77777777" w:rsidR="006F2C22" w:rsidRDefault="00410718" w:rsidP="006F2C22">
      <w:r>
        <w:lastRenderedPageBreak/>
        <w:t>When you do that j</w:t>
      </w:r>
      <w:r w:rsidR="006F2C22">
        <w:t xml:space="preserve">ust </w:t>
      </w:r>
      <w:r w:rsidR="006F2C22" w:rsidRPr="00FF4494">
        <w:rPr>
          <w:b/>
        </w:rPr>
        <w:t>clear</w:t>
      </w:r>
      <w:r w:rsidR="006F2C22">
        <w:t xml:space="preserve"> the </w:t>
      </w:r>
      <w:r w:rsidR="006F2C22" w:rsidRPr="00045136">
        <w:rPr>
          <w:b/>
        </w:rPr>
        <w:t xml:space="preserve">sender </w:t>
      </w:r>
      <w:proofErr w:type="spellStart"/>
      <w:proofErr w:type="gramStart"/>
      <w:r w:rsidR="006F2C22" w:rsidRPr="00045136">
        <w:rPr>
          <w:b/>
        </w:rPr>
        <w:t>textarea</w:t>
      </w:r>
      <w:proofErr w:type="spellEnd"/>
      <w:r w:rsidR="006F2C22">
        <w:rPr>
          <w:b/>
        </w:rPr>
        <w:t xml:space="preserve">, </w:t>
      </w:r>
      <w:r w:rsidR="006F2C22">
        <w:t>and</w:t>
      </w:r>
      <w:proofErr w:type="gramEnd"/>
      <w:r w:rsidR="006F2C22">
        <w:t xml:space="preserve"> </w:t>
      </w:r>
      <w:r w:rsidR="006F2C22" w:rsidRPr="00045136">
        <w:rPr>
          <w:b/>
        </w:rPr>
        <w:t>append</w:t>
      </w:r>
      <w:r w:rsidR="006F2C22">
        <w:rPr>
          <w:b/>
        </w:rPr>
        <w:t xml:space="preserve"> the encoded message</w:t>
      </w:r>
      <w:r w:rsidR="006F2C22">
        <w:t xml:space="preserve"> to the </w:t>
      </w:r>
      <w:r w:rsidR="006F2C22" w:rsidRPr="00045136">
        <w:rPr>
          <w:b/>
        </w:rPr>
        <w:t xml:space="preserve">receiver </w:t>
      </w:r>
      <w:proofErr w:type="spellStart"/>
      <w:r w:rsidR="006F2C22" w:rsidRPr="00045136">
        <w:rPr>
          <w:b/>
        </w:rPr>
        <w:t>textarea</w:t>
      </w:r>
      <w:proofErr w:type="spellEnd"/>
      <w:r w:rsidR="006F2C22">
        <w:rPr>
          <w:b/>
        </w:rPr>
        <w:t>.</w:t>
      </w:r>
    </w:p>
    <w:p w14:paraId="1D8D2BD9" w14:textId="77777777" w:rsidR="006F2C22" w:rsidRDefault="006F2C22" w:rsidP="006F2C22">
      <w:r>
        <w:rPr>
          <w:noProof/>
        </w:rPr>
        <w:drawing>
          <wp:inline distT="0" distB="0" distL="0" distR="0" wp14:anchorId="4AC6D997" wp14:editId="49965743">
            <wp:extent cx="5972810" cy="2459355"/>
            <wp:effectExtent l="19050" t="19050" r="27940" b="1714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D7EB03" w14:textId="77777777" w:rsidR="006F2C22" w:rsidRDefault="006F2C22" w:rsidP="006F2C22">
      <w:r>
        <w:rPr>
          <w:noProof/>
        </w:rPr>
        <w:drawing>
          <wp:inline distT="0" distB="0" distL="0" distR="0" wp14:anchorId="279E8447" wp14:editId="07455098">
            <wp:extent cx="5972810" cy="2357120"/>
            <wp:effectExtent l="19050" t="19050" r="27940" b="2413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57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5FC15C" w14:textId="77777777" w:rsidR="006F2C22" w:rsidRDefault="00410718" w:rsidP="006F2C22">
      <w:r>
        <w:t>After that, when the "</w:t>
      </w:r>
      <w:r w:rsidR="006F2C22" w:rsidRPr="00FF4494">
        <w:rPr>
          <w:b/>
        </w:rPr>
        <w:t>Decode and read it</w:t>
      </w:r>
      <w:r>
        <w:t>"</w:t>
      </w:r>
      <w:r w:rsidR="006F2C22">
        <w:t xml:space="preserve"> button is clicked. You need to get the </w:t>
      </w:r>
      <w:r w:rsidR="006F2C22" w:rsidRPr="00FF4494">
        <w:rPr>
          <w:b/>
        </w:rPr>
        <w:t>encoded message</w:t>
      </w:r>
      <w:r w:rsidR="006F2C22">
        <w:t xml:space="preserve"> from </w:t>
      </w:r>
      <w:r w:rsidR="006F2C22" w:rsidRPr="00FF4494">
        <w:rPr>
          <w:b/>
        </w:rPr>
        <w:t xml:space="preserve">the receiver </w:t>
      </w:r>
      <w:proofErr w:type="spellStart"/>
      <w:r w:rsidR="006F2C22" w:rsidRPr="00FF4494">
        <w:rPr>
          <w:b/>
        </w:rPr>
        <w:t>textarea</w:t>
      </w:r>
      <w:proofErr w:type="spellEnd"/>
      <w:r w:rsidR="006F2C22">
        <w:t xml:space="preserve"> and do the </w:t>
      </w:r>
      <w:r w:rsidR="006F2C22" w:rsidRPr="00FF4494">
        <w:rPr>
          <w:b/>
        </w:rPr>
        <w:t>opposite logic</w:t>
      </w:r>
      <w:r w:rsidR="006F2C22">
        <w:t xml:space="preserve"> from encoding,</w:t>
      </w:r>
      <w:r w:rsidR="006F2C22">
        <w:rPr>
          <w:b/>
        </w:rPr>
        <w:t xml:space="preserve"> subtract</w:t>
      </w:r>
      <w:r w:rsidR="006F2C22" w:rsidRPr="00045136">
        <w:rPr>
          <w:b/>
        </w:rPr>
        <w:t xml:space="preserve"> 1</w:t>
      </w:r>
      <w:r w:rsidR="006F2C22">
        <w:t xml:space="preserve"> from the current </w:t>
      </w:r>
      <w:r w:rsidR="006F2C22">
        <w:rPr>
          <w:b/>
        </w:rPr>
        <w:t>ASCII NUMBER</w:t>
      </w:r>
      <w:r w:rsidR="006F2C22">
        <w:t>, that represents the cur</w:t>
      </w:r>
      <w:r>
        <w:t>rent character in that message.</w:t>
      </w:r>
      <w:r w:rsidR="006F2C22">
        <w:t xml:space="preserve"> </w:t>
      </w:r>
    </w:p>
    <w:p w14:paraId="3589B626" w14:textId="77777777" w:rsidR="006F2C22" w:rsidRPr="00410718" w:rsidRDefault="006F2C22" w:rsidP="006F2C22">
      <w:r>
        <w:t xml:space="preserve">When you do that, just replace the </w:t>
      </w:r>
      <w:r w:rsidRPr="00FF4494">
        <w:rPr>
          <w:b/>
        </w:rPr>
        <w:t>encoded message</w:t>
      </w:r>
      <w:r>
        <w:t xml:space="preserve"> with the already </w:t>
      </w:r>
      <w:r w:rsidRPr="00FF4494">
        <w:rPr>
          <w:b/>
        </w:rPr>
        <w:t>decoded message</w:t>
      </w:r>
      <w:r>
        <w:rPr>
          <w:b/>
        </w:rPr>
        <w:t xml:space="preserve"> </w:t>
      </w:r>
      <w:r>
        <w:t xml:space="preserve">in the receiver </w:t>
      </w:r>
      <w:proofErr w:type="spellStart"/>
      <w:r>
        <w:t>textarea</w:t>
      </w:r>
      <w:proofErr w:type="spellEnd"/>
      <w:r>
        <w:t xml:space="preserve">, </w:t>
      </w:r>
      <w:r w:rsidRPr="00FF4494">
        <w:t>to make it readable</w:t>
      </w:r>
      <w:r w:rsidR="00410718">
        <w:rPr>
          <w:lang w:val="bg-BG"/>
        </w:rPr>
        <w:t>.</w:t>
      </w:r>
    </w:p>
    <w:p w14:paraId="7F1D8D78" w14:textId="77777777" w:rsidR="006F2C22" w:rsidRPr="00F26D8A" w:rsidRDefault="006F2C22" w:rsidP="006F2C22">
      <w:r>
        <w:rPr>
          <w:noProof/>
        </w:rPr>
        <w:lastRenderedPageBreak/>
        <w:drawing>
          <wp:inline distT="0" distB="0" distL="0" distR="0" wp14:anchorId="09317E8F" wp14:editId="4AD0F549">
            <wp:extent cx="5972810" cy="2491740"/>
            <wp:effectExtent l="19050" t="19050" r="27940" b="2286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91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C9213E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Locked Profile</w:t>
      </w:r>
    </w:p>
    <w:p w14:paraId="5E0D09AF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</w:t>
      </w:r>
      <w:r w:rsidRPr="00414553">
        <w:rPr>
          <w:b/>
          <w:noProof/>
          <w:sz w:val="24"/>
          <w:szCs w:val="24"/>
        </w:rPr>
        <w:t>lity</w:t>
      </w:r>
      <w:r>
        <w:rPr>
          <w:noProof/>
          <w:sz w:val="24"/>
          <w:szCs w:val="24"/>
        </w:rPr>
        <w:t xml:space="preserve"> which </w:t>
      </w:r>
      <w:r w:rsidRPr="001F270A">
        <w:rPr>
          <w:b/>
          <w:noProof/>
          <w:sz w:val="24"/>
          <w:szCs w:val="24"/>
        </w:rPr>
        <w:t>shows</w:t>
      </w:r>
      <w:r>
        <w:rPr>
          <w:noProof/>
          <w:sz w:val="24"/>
          <w:szCs w:val="24"/>
        </w:rPr>
        <w:t xml:space="preserve"> and </w:t>
      </w:r>
      <w:r w:rsidRPr="001F270A">
        <w:rPr>
          <w:b/>
          <w:noProof/>
          <w:sz w:val="24"/>
          <w:szCs w:val="24"/>
        </w:rPr>
        <w:t>hide</w:t>
      </w:r>
      <w:r>
        <w:rPr>
          <w:b/>
          <w:noProof/>
          <w:sz w:val="24"/>
          <w:szCs w:val="24"/>
        </w:rPr>
        <w:t>s</w:t>
      </w:r>
      <w:r>
        <w:rPr>
          <w:noProof/>
          <w:sz w:val="24"/>
          <w:szCs w:val="24"/>
        </w:rPr>
        <w:t xml:space="preserve"> the additional</w:t>
      </w:r>
    </w:p>
    <w:p w14:paraId="35396753" w14:textId="77777777" w:rsidR="006F2C22" w:rsidRPr="00077E71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information about users.</w:t>
      </w:r>
    </w:p>
    <w:p w14:paraId="763DB271" w14:textId="77777777" w:rsidR="006F2C22" w:rsidRDefault="006F2C22" w:rsidP="006F2C22">
      <w:r>
        <w:rPr>
          <w:noProof/>
        </w:rPr>
        <w:drawing>
          <wp:inline distT="0" distB="0" distL="0" distR="0" wp14:anchorId="4D5EDA58" wp14:editId="4AEB403A">
            <wp:extent cx="5972810" cy="2484755"/>
            <wp:effectExtent l="19050" t="19050" r="27940" b="10795"/>
            <wp:docPr id="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4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38A58" w14:textId="77777777" w:rsidR="006F2C22" w:rsidRDefault="00410718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When one of the "</w:t>
      </w:r>
      <w:r w:rsidR="006F2C22" w:rsidRPr="00CD6F8D">
        <w:rPr>
          <w:b/>
          <w:noProof/>
          <w:sz w:val="24"/>
          <w:szCs w:val="24"/>
        </w:rPr>
        <w:t>Show more</w:t>
      </w:r>
      <w:r>
        <w:rPr>
          <w:noProof/>
          <w:sz w:val="24"/>
          <w:szCs w:val="24"/>
        </w:rPr>
        <w:t>"</w:t>
      </w:r>
      <w:r w:rsidR="006F2C22" w:rsidRPr="00CD6F8D">
        <w:rPr>
          <w:b/>
          <w:noProof/>
          <w:sz w:val="24"/>
          <w:szCs w:val="24"/>
        </w:rPr>
        <w:t xml:space="preserve"> button</w:t>
      </w:r>
      <w:r w:rsidR="006F2C22">
        <w:rPr>
          <w:b/>
          <w:noProof/>
          <w:sz w:val="24"/>
          <w:szCs w:val="24"/>
        </w:rPr>
        <w:t>s</w:t>
      </w:r>
      <w:r w:rsidR="006F2C22">
        <w:rPr>
          <w:noProof/>
          <w:sz w:val="24"/>
          <w:szCs w:val="24"/>
          <w:lang w:val="bg-BG"/>
        </w:rPr>
        <w:t xml:space="preserve"> </w:t>
      </w:r>
      <w:r w:rsidR="006F2C22">
        <w:rPr>
          <w:noProof/>
          <w:sz w:val="24"/>
          <w:szCs w:val="24"/>
        </w:rPr>
        <w:t xml:space="preserve">is clicked, the </w:t>
      </w:r>
      <w:r w:rsidR="006F2C22">
        <w:rPr>
          <w:b/>
          <w:noProof/>
          <w:sz w:val="24"/>
          <w:szCs w:val="24"/>
        </w:rPr>
        <w:t>hiden</w:t>
      </w:r>
      <w:r w:rsidR="006F2C22" w:rsidRPr="00CD6F8D">
        <w:rPr>
          <w:b/>
          <w:noProof/>
          <w:sz w:val="24"/>
          <w:szCs w:val="24"/>
        </w:rPr>
        <w:t xml:space="preserve"> information</w:t>
      </w:r>
      <w:r w:rsidR="006F2C22">
        <w:rPr>
          <w:noProof/>
          <w:sz w:val="24"/>
          <w:szCs w:val="24"/>
        </w:rPr>
        <w:t xml:space="preserve"> inside the div should</w:t>
      </w:r>
    </w:p>
    <w:p w14:paraId="150F1E06" w14:textId="77777777" w:rsidR="006F2C22" w:rsidRDefault="006F2C22" w:rsidP="006F2C22">
      <w:pPr>
        <w:ind w:left="357" w:hanging="357"/>
        <w:rPr>
          <w:rStyle w:val="shorttext"/>
          <w:sz w:val="24"/>
          <w:szCs w:val="24"/>
          <w:lang w:val="en"/>
        </w:rPr>
      </w:pPr>
      <w:r>
        <w:rPr>
          <w:noProof/>
          <w:sz w:val="24"/>
          <w:szCs w:val="24"/>
        </w:rPr>
        <w:t xml:space="preserve">be shown, only if </w:t>
      </w:r>
      <w:r w:rsidRPr="00CD6F8D">
        <w:rPr>
          <w:b/>
          <w:noProof/>
          <w:sz w:val="24"/>
          <w:szCs w:val="24"/>
        </w:rPr>
        <w:t>the profile is not locked</w:t>
      </w:r>
      <w:r>
        <w:rPr>
          <w:noProof/>
          <w:sz w:val="24"/>
          <w:szCs w:val="24"/>
        </w:rPr>
        <w:t xml:space="preserve">! If the current profile is </w:t>
      </w:r>
      <w:r w:rsidRPr="00CD6F8D">
        <w:rPr>
          <w:b/>
          <w:noProof/>
          <w:sz w:val="24"/>
          <w:szCs w:val="24"/>
        </w:rPr>
        <w:t>locked</w:t>
      </w:r>
      <w:r>
        <w:rPr>
          <w:b/>
          <w:noProof/>
          <w:sz w:val="24"/>
          <w:szCs w:val="24"/>
        </w:rPr>
        <w:t xml:space="preserve">, </w:t>
      </w:r>
      <w:r>
        <w:rPr>
          <w:rStyle w:val="shorttext"/>
          <w:sz w:val="24"/>
          <w:szCs w:val="24"/>
          <w:lang w:val="en"/>
        </w:rPr>
        <w:t>nothing should</w:t>
      </w:r>
    </w:p>
    <w:p w14:paraId="7FFF8DAA" w14:textId="77777777" w:rsidR="006F2C22" w:rsidRDefault="006F2C22" w:rsidP="006F2C22">
      <w:pPr>
        <w:ind w:left="357" w:hanging="357"/>
        <w:rPr>
          <w:rStyle w:val="shorttext"/>
          <w:b/>
        </w:rPr>
      </w:pPr>
      <w:r w:rsidRPr="00B86EE9">
        <w:rPr>
          <w:rStyle w:val="shorttext"/>
          <w:sz w:val="24"/>
          <w:szCs w:val="24"/>
          <w:lang w:val="en"/>
        </w:rPr>
        <w:t>happen</w:t>
      </w:r>
      <w:r w:rsidRPr="00B86EE9">
        <w:rPr>
          <w:rStyle w:val="shorttext"/>
          <w:sz w:val="24"/>
          <w:szCs w:val="24"/>
          <w:lang w:val="bg-BG"/>
        </w:rPr>
        <w:t>.</w:t>
      </w:r>
    </w:p>
    <w:p w14:paraId="09EAA986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3E0BDE3E" wp14:editId="6859BCF3">
            <wp:extent cx="5972810" cy="2887980"/>
            <wp:effectExtent l="19050" t="19050" r="27940" b="2667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87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76296A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If the </w:t>
      </w:r>
      <w:r w:rsidRPr="00D167F2">
        <w:rPr>
          <w:b/>
          <w:noProof/>
          <w:sz w:val="24"/>
          <w:szCs w:val="24"/>
        </w:rPr>
        <w:t>hidden information is displayed</w:t>
      </w:r>
      <w:r w:rsidRPr="00D167F2">
        <w:rPr>
          <w:noProof/>
          <w:sz w:val="24"/>
          <w:szCs w:val="24"/>
        </w:rPr>
        <w:t xml:space="preserve"> and we </w:t>
      </w:r>
      <w:r w:rsidRPr="00D167F2">
        <w:rPr>
          <w:b/>
          <w:noProof/>
          <w:sz w:val="24"/>
          <w:szCs w:val="24"/>
        </w:rPr>
        <w:t>lock</w:t>
      </w:r>
      <w:r w:rsidRPr="00D167F2">
        <w:rPr>
          <w:noProof/>
          <w:sz w:val="24"/>
          <w:szCs w:val="24"/>
        </w:rPr>
        <w:t xml:space="preserve"> </w:t>
      </w:r>
      <w:r w:rsidRPr="00D167F2">
        <w:rPr>
          <w:b/>
          <w:noProof/>
          <w:sz w:val="24"/>
          <w:szCs w:val="24"/>
        </w:rPr>
        <w:t>the profile again</w:t>
      </w:r>
      <w:r w:rsidR="00410718">
        <w:rPr>
          <w:noProof/>
          <w:sz w:val="24"/>
          <w:szCs w:val="24"/>
        </w:rPr>
        <w:t>,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button</w:t>
      </w:r>
    </w:p>
    <w:p w14:paraId="721F6FAB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D167F2">
        <w:rPr>
          <w:noProof/>
          <w:sz w:val="24"/>
          <w:szCs w:val="24"/>
        </w:rPr>
        <w:t xml:space="preserve">should </w:t>
      </w:r>
      <w:r w:rsidRPr="00D167F2">
        <w:rPr>
          <w:b/>
          <w:noProof/>
          <w:sz w:val="24"/>
          <w:szCs w:val="24"/>
        </w:rPr>
        <w:t>not be working</w:t>
      </w:r>
      <w:r w:rsidRPr="00D167F2">
        <w:rPr>
          <w:noProof/>
          <w:sz w:val="24"/>
          <w:szCs w:val="24"/>
        </w:rPr>
        <w:t xml:space="preserve">! Otherwise, when the profile is </w:t>
      </w:r>
      <w:r w:rsidRPr="00D167F2">
        <w:rPr>
          <w:b/>
          <w:noProof/>
          <w:sz w:val="24"/>
          <w:szCs w:val="24"/>
        </w:rPr>
        <w:t>unlocked</w:t>
      </w:r>
      <w:r w:rsidR="00410718">
        <w:rPr>
          <w:noProof/>
          <w:sz w:val="24"/>
          <w:szCs w:val="24"/>
        </w:rPr>
        <w:t xml:space="preserve"> and we click on the "</w:t>
      </w:r>
      <w:r w:rsidRPr="00D167F2">
        <w:rPr>
          <w:b/>
          <w:noProof/>
          <w:sz w:val="24"/>
          <w:szCs w:val="24"/>
        </w:rPr>
        <w:t>Hide it</w:t>
      </w:r>
      <w:r w:rsidR="00410718">
        <w:rPr>
          <w:b/>
          <w:noProof/>
          <w:sz w:val="24"/>
          <w:szCs w:val="24"/>
        </w:rPr>
        <w:t>"</w:t>
      </w:r>
    </w:p>
    <w:p w14:paraId="3B0BDABF" w14:textId="77777777" w:rsidR="006F2C22" w:rsidRDefault="006F2C22" w:rsidP="006F2C22">
      <w:pPr>
        <w:ind w:left="357" w:hanging="357"/>
        <w:rPr>
          <w:rStyle w:val="shorttext"/>
          <w:sz w:val="24"/>
          <w:szCs w:val="24"/>
        </w:rPr>
      </w:pPr>
      <w:r w:rsidRPr="00D167F2">
        <w:rPr>
          <w:noProof/>
          <w:sz w:val="24"/>
          <w:szCs w:val="24"/>
        </w:rPr>
        <w:t>butto</w:t>
      </w:r>
      <w:r w:rsidRPr="00D167F2">
        <w:rPr>
          <w:noProof/>
          <w:sz w:val="24"/>
          <w:szCs w:val="24"/>
          <w:lang w:val="bg-BG"/>
        </w:rPr>
        <w:t>n</w:t>
      </w:r>
      <w:r w:rsidRPr="00D167F2">
        <w:rPr>
          <w:noProof/>
          <w:sz w:val="24"/>
          <w:szCs w:val="24"/>
        </w:rPr>
        <w:t xml:space="preserve">, </w:t>
      </w:r>
      <w:r w:rsidRPr="00D167F2">
        <w:rPr>
          <w:rStyle w:val="shorttext"/>
          <w:sz w:val="24"/>
          <w:szCs w:val="24"/>
          <w:lang w:val="en"/>
        </w:rPr>
        <w:t>the new fields must hide again</w:t>
      </w:r>
      <w:r w:rsidRPr="00D167F2">
        <w:rPr>
          <w:rStyle w:val="shorttext"/>
          <w:sz w:val="24"/>
          <w:szCs w:val="24"/>
          <w:lang w:val="bg-BG"/>
        </w:rPr>
        <w:t>.</w:t>
      </w:r>
    </w:p>
    <w:p w14:paraId="3D7B3FA5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Softuni Quiz</w:t>
      </w:r>
    </w:p>
    <w:p w14:paraId="3C456E04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about a quiz.</w:t>
      </w:r>
    </w:p>
    <w:p w14:paraId="4E9A5775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64AA7E1" wp14:editId="69172B57">
            <wp:extent cx="5972810" cy="2249170"/>
            <wp:effectExtent l="19050" t="19050" r="27940" b="17780"/>
            <wp:docPr id="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49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A12B3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 w:rsidRPr="00973455">
        <w:rPr>
          <w:noProof/>
          <w:sz w:val="24"/>
          <w:szCs w:val="24"/>
          <w:lang w:val="bg-BG"/>
        </w:rPr>
        <w:t xml:space="preserve">There are three </w:t>
      </w:r>
      <w:r w:rsidRPr="00973455">
        <w:rPr>
          <w:b/>
          <w:noProof/>
          <w:sz w:val="24"/>
          <w:szCs w:val="24"/>
          <w:lang w:val="bg-BG"/>
        </w:rPr>
        <w:t>sections</w:t>
      </w:r>
      <w:r>
        <w:rPr>
          <w:noProof/>
          <w:sz w:val="24"/>
          <w:szCs w:val="24"/>
        </w:rPr>
        <w:t>,</w:t>
      </w:r>
      <w:r w:rsidRPr="00973455">
        <w:rPr>
          <w:noProof/>
          <w:sz w:val="24"/>
          <w:szCs w:val="24"/>
          <w:lang w:val="bg-BG"/>
        </w:rPr>
        <w:t xml:space="preserve"> that contain </w:t>
      </w:r>
      <w:r w:rsidRPr="00973455">
        <w:rPr>
          <w:b/>
          <w:noProof/>
          <w:sz w:val="24"/>
          <w:szCs w:val="24"/>
          <w:lang w:val="bg-BG"/>
        </w:rPr>
        <w:t>one question</w:t>
      </w:r>
      <w:r w:rsidRPr="00973455">
        <w:rPr>
          <w:noProof/>
          <w:sz w:val="24"/>
          <w:szCs w:val="24"/>
          <w:lang w:val="bg-BG"/>
        </w:rPr>
        <w:t xml:space="preserve"> </w:t>
      </w:r>
      <w:r w:rsidRPr="00973455">
        <w:rPr>
          <w:b/>
          <w:noProof/>
          <w:sz w:val="24"/>
          <w:szCs w:val="24"/>
          <w:lang w:val="bg-BG"/>
        </w:rPr>
        <w:t>and 4 possible answers</w:t>
      </w:r>
      <w:r>
        <w:rPr>
          <w:b/>
          <w:noProof/>
          <w:sz w:val="24"/>
          <w:szCs w:val="24"/>
          <w:lang w:val="bg-BG"/>
        </w:rPr>
        <w:t xml:space="preserve">. </w:t>
      </w:r>
      <w:r>
        <w:rPr>
          <w:b/>
          <w:noProof/>
          <w:sz w:val="24"/>
          <w:szCs w:val="24"/>
        </w:rPr>
        <w:t>The right answer</w:t>
      </w:r>
    </w:p>
    <w:p w14:paraId="0D4C25C9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b/>
          <w:noProof/>
          <w:sz w:val="24"/>
          <w:szCs w:val="24"/>
        </w:rPr>
        <w:t>is only one!</w:t>
      </w:r>
      <w:r>
        <w:rPr>
          <w:noProof/>
          <w:sz w:val="24"/>
          <w:szCs w:val="24"/>
        </w:rPr>
        <w:t xml:space="preserve"> The expected functionality is when one of the </w:t>
      </w:r>
      <w:r w:rsidRPr="00973455">
        <w:rPr>
          <w:b/>
          <w:noProof/>
          <w:sz w:val="24"/>
          <w:szCs w:val="24"/>
        </w:rPr>
        <w:t>radio buttons is selected</w:t>
      </w:r>
      <w:r>
        <w:rPr>
          <w:noProof/>
          <w:sz w:val="24"/>
          <w:szCs w:val="24"/>
        </w:rPr>
        <w:t>, and "</w:t>
      </w:r>
      <w:r>
        <w:rPr>
          <w:b/>
          <w:noProof/>
          <w:sz w:val="24"/>
          <w:szCs w:val="24"/>
        </w:rPr>
        <w:t>Next</w:t>
      </w:r>
    </w:p>
    <w:p w14:paraId="3D5251CF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 w:rsidRPr="00973455">
        <w:rPr>
          <w:b/>
          <w:noProof/>
          <w:sz w:val="24"/>
          <w:szCs w:val="24"/>
        </w:rPr>
        <w:t>question</w:t>
      </w:r>
      <w:r>
        <w:rPr>
          <w:noProof/>
          <w:sz w:val="24"/>
          <w:szCs w:val="24"/>
        </w:rPr>
        <w:t xml:space="preserve">" button is clicked, the next section </w:t>
      </w:r>
      <w:r w:rsidRPr="00973455">
        <w:rPr>
          <w:b/>
          <w:noProof/>
          <w:sz w:val="24"/>
          <w:szCs w:val="24"/>
        </w:rPr>
        <w:t>must appear</w:t>
      </w:r>
      <w:r>
        <w:rPr>
          <w:b/>
          <w:noProof/>
          <w:sz w:val="24"/>
          <w:szCs w:val="24"/>
          <w:lang w:val="bg-BG"/>
        </w:rPr>
        <w:t xml:space="preserve"> (</w:t>
      </w:r>
      <w:r>
        <w:rPr>
          <w:b/>
          <w:noProof/>
          <w:sz w:val="24"/>
          <w:szCs w:val="24"/>
        </w:rPr>
        <w:t>if any…</w:t>
      </w:r>
      <w:r>
        <w:rPr>
          <w:b/>
          <w:noProof/>
          <w:sz w:val="24"/>
          <w:szCs w:val="24"/>
          <w:lang w:val="bg-BG"/>
        </w:rPr>
        <w:t>)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>If the third (last one) section</w:t>
      </w:r>
    </w:p>
    <w:p w14:paraId="1A19381C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t>is visible,</w:t>
      </w:r>
      <w:r>
        <w:rPr>
          <w:noProof/>
          <w:sz w:val="24"/>
          <w:szCs w:val="24"/>
          <w:lang w:val="bg-BG"/>
        </w:rPr>
        <w:t xml:space="preserve"> w</w:t>
      </w:r>
      <w:r w:rsidRPr="00973455">
        <w:rPr>
          <w:noProof/>
          <w:sz w:val="24"/>
          <w:szCs w:val="24"/>
          <w:lang w:val="bg-BG"/>
        </w:rPr>
        <w:t xml:space="preserve">hen you press the button, </w:t>
      </w:r>
      <w:r>
        <w:rPr>
          <w:noProof/>
          <w:sz w:val="24"/>
          <w:szCs w:val="24"/>
        </w:rPr>
        <w:t>"</w:t>
      </w:r>
      <w:r w:rsidRPr="00973455">
        <w:rPr>
          <w:b/>
          <w:noProof/>
          <w:sz w:val="24"/>
          <w:szCs w:val="24"/>
        </w:rPr>
        <w:t>Get</w:t>
      </w:r>
      <w:r w:rsidRPr="00973455">
        <w:rPr>
          <w:b/>
          <w:noProof/>
          <w:sz w:val="24"/>
          <w:szCs w:val="24"/>
          <w:lang w:val="bg-BG"/>
        </w:rPr>
        <w:t xml:space="preserve"> the results</w:t>
      </w:r>
      <w:r>
        <w:rPr>
          <w:b/>
          <w:noProof/>
          <w:sz w:val="24"/>
          <w:szCs w:val="24"/>
        </w:rPr>
        <w:t xml:space="preserve">", the final score </w:t>
      </w:r>
      <w:r>
        <w:rPr>
          <w:noProof/>
          <w:sz w:val="24"/>
          <w:szCs w:val="24"/>
        </w:rPr>
        <w:t>must show into the</w:t>
      </w:r>
    </w:p>
    <w:p w14:paraId="548A4FB4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result div.</w:t>
      </w:r>
    </w:p>
    <w:p w14:paraId="59209BCF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all questions are answered right, you need to print: "</w:t>
      </w:r>
      <w:r w:rsidRPr="00973455">
        <w:rPr>
          <w:noProof/>
          <w:sz w:val="24"/>
          <w:szCs w:val="24"/>
        </w:rPr>
        <w:t>`</w:t>
      </w:r>
      <w:r w:rsidRPr="00973455">
        <w:rPr>
          <w:b/>
          <w:noProof/>
          <w:sz w:val="24"/>
          <w:szCs w:val="24"/>
        </w:rPr>
        <w:t>You are recognized as top SoftUni fan!</w:t>
      </w:r>
      <w:r>
        <w:rPr>
          <w:noProof/>
          <w:sz w:val="24"/>
          <w:szCs w:val="24"/>
        </w:rPr>
        <w:t>",</w:t>
      </w:r>
    </w:p>
    <w:p w14:paraId="530631DC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otherwise just print "</w:t>
      </w:r>
      <w:r w:rsidRPr="00973455">
        <w:rPr>
          <w:b/>
          <w:noProof/>
          <w:sz w:val="24"/>
          <w:szCs w:val="24"/>
        </w:rPr>
        <w:t>You have {rightAnswers} right answers</w:t>
      </w:r>
      <w:r>
        <w:rPr>
          <w:noProof/>
          <w:sz w:val="24"/>
          <w:szCs w:val="24"/>
        </w:rPr>
        <w:t>".</w:t>
      </w:r>
    </w:p>
    <w:p w14:paraId="2FB3A0B6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The right answers are (</w:t>
      </w:r>
      <w:r w:rsidRPr="002A71C5">
        <w:rPr>
          <w:b/>
          <w:noProof/>
          <w:sz w:val="24"/>
          <w:szCs w:val="24"/>
        </w:rPr>
        <w:t>2013, Pesho and Nakov</w:t>
      </w:r>
      <w:r>
        <w:rPr>
          <w:noProof/>
          <w:sz w:val="24"/>
          <w:szCs w:val="24"/>
        </w:rPr>
        <w:t>).</w:t>
      </w:r>
    </w:p>
    <w:p w14:paraId="19292D27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8E6A92F" wp14:editId="03F53E3A">
            <wp:extent cx="5972810" cy="2360295"/>
            <wp:effectExtent l="19050" t="19050" r="27940" b="20955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0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B5EC23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260FBDA" wp14:editId="0DAAD0A9">
            <wp:extent cx="5972810" cy="3020060"/>
            <wp:effectExtent l="19050" t="19050" r="27940" b="27940"/>
            <wp:docPr id="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2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30D2AE" w14:textId="77777777"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</w:rPr>
        <w:lastRenderedPageBreak/>
        <w:drawing>
          <wp:inline distT="0" distB="0" distL="0" distR="0" wp14:anchorId="6D139D9D" wp14:editId="24926F0C">
            <wp:extent cx="5972810" cy="2992755"/>
            <wp:effectExtent l="19050" t="19050" r="27940" b="17145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92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9550A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Toto numbers</w:t>
      </w:r>
    </w:p>
    <w:p w14:paraId="416020B2" w14:textId="77777777" w:rsidR="006F2C22" w:rsidRDefault="006F2C22" w:rsidP="006F2C22">
      <w:pPr>
        <w:ind w:left="357" w:hanging="357"/>
        <w:rPr>
          <w:b/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 w:rsidRPr="00414553"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</w:t>
      </w:r>
      <w:r>
        <w:rPr>
          <w:b/>
          <w:noProof/>
          <w:sz w:val="24"/>
          <w:szCs w:val="24"/>
        </w:rPr>
        <w:t>visualizes toto numbers.</w:t>
      </w:r>
    </w:p>
    <w:p w14:paraId="1FD3321F" w14:textId="77777777" w:rsidR="006F2C22" w:rsidRP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</w:rPr>
        <w:drawing>
          <wp:inline distT="0" distB="0" distL="0" distR="0" wp14:anchorId="655CCB90" wp14:editId="33FA3013">
            <wp:extent cx="5972810" cy="2464435"/>
            <wp:effectExtent l="19050" t="19050" r="27940" b="12065"/>
            <wp:docPr id="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4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36807E" w14:textId="77777777" w:rsidR="006F2C22" w:rsidRDefault="006F2C22" w:rsidP="006F2C22">
      <w:r w:rsidRPr="003D2063">
        <w:rPr>
          <w:b/>
        </w:rPr>
        <w:t xml:space="preserve">The Numbers input field should </w:t>
      </w:r>
      <w:r>
        <w:rPr>
          <w:b/>
        </w:rPr>
        <w:t>receive</w:t>
      </w:r>
      <w:r w:rsidRPr="003D2063">
        <w:rPr>
          <w:b/>
        </w:rPr>
        <w:t xml:space="preserve"> exactly 6 numbers in </w:t>
      </w:r>
      <w:r>
        <w:rPr>
          <w:b/>
        </w:rPr>
        <w:t xml:space="preserve">the </w:t>
      </w:r>
      <w:r w:rsidRPr="003D2063">
        <w:rPr>
          <w:b/>
        </w:rPr>
        <w:t xml:space="preserve">range </w:t>
      </w:r>
      <w:r>
        <w:rPr>
          <w:b/>
        </w:rPr>
        <w:t>of [</w:t>
      </w:r>
      <w:r w:rsidRPr="003D2063">
        <w:rPr>
          <w:b/>
        </w:rPr>
        <w:t>1 – 49</w:t>
      </w:r>
      <w:r>
        <w:rPr>
          <w:b/>
        </w:rPr>
        <w:t>]</w:t>
      </w:r>
      <w:r w:rsidRPr="003D2063">
        <w:rPr>
          <w:b/>
        </w:rPr>
        <w:t>.</w:t>
      </w:r>
      <w:r>
        <w:t xml:space="preserve"> </w:t>
      </w:r>
    </w:p>
    <w:p w14:paraId="39EC2236" w14:textId="77777777" w:rsidR="006F2C22" w:rsidRDefault="006F2C22" w:rsidP="006F2C22">
      <w:r w:rsidRPr="003D2063">
        <w:rPr>
          <w:b/>
        </w:rPr>
        <w:t>If</w:t>
      </w:r>
      <w:r>
        <w:t xml:space="preserve"> numbers input contains </w:t>
      </w:r>
      <w:proofErr w:type="gramStart"/>
      <w:r w:rsidRPr="003D2063">
        <w:rPr>
          <w:b/>
        </w:rPr>
        <w:t>more or less</w:t>
      </w:r>
      <w:r>
        <w:t xml:space="preserve"> numbers</w:t>
      </w:r>
      <w:proofErr w:type="gramEnd"/>
      <w:r>
        <w:t xml:space="preserve"> </w:t>
      </w:r>
      <w:r>
        <w:rPr>
          <w:b/>
        </w:rPr>
        <w:t>tha</w:t>
      </w:r>
      <w:r w:rsidRPr="003D2063">
        <w:rPr>
          <w:b/>
        </w:rPr>
        <w:t>n 6</w:t>
      </w:r>
      <w:r>
        <w:t xml:space="preserve"> or </w:t>
      </w:r>
      <w:r>
        <w:rPr>
          <w:b/>
        </w:rPr>
        <w:t>one</w:t>
      </w:r>
      <w:r w:rsidRPr="003D2063">
        <w:rPr>
          <w:b/>
        </w:rPr>
        <w:t xml:space="preserve"> of all</w:t>
      </w:r>
      <w:r>
        <w:t xml:space="preserve"> the given numbers </w:t>
      </w:r>
      <w:r w:rsidRPr="003D2063">
        <w:rPr>
          <w:b/>
        </w:rPr>
        <w:t>do</w:t>
      </w:r>
      <w:r>
        <w:rPr>
          <w:b/>
        </w:rPr>
        <w:t>es</w:t>
      </w:r>
      <w:r w:rsidRPr="003D2063">
        <w:rPr>
          <w:b/>
        </w:rPr>
        <w:t xml:space="preserve"> not cover</w:t>
      </w:r>
      <w:r>
        <w:t xml:space="preserve"> </w:t>
      </w:r>
      <w:r w:rsidRPr="003D2063">
        <w:rPr>
          <w:b/>
        </w:rPr>
        <w:t>the necessary range</w:t>
      </w:r>
      <w:r>
        <w:t xml:space="preserve">, </w:t>
      </w:r>
      <w:r w:rsidRPr="003D2063">
        <w:rPr>
          <w:b/>
          <w:u w:val="single"/>
        </w:rPr>
        <w:t>nothing should happen</w:t>
      </w:r>
      <w:r>
        <w:t>.</w:t>
      </w:r>
    </w:p>
    <w:p w14:paraId="32E9538D" w14:textId="77777777" w:rsidR="006F2C22" w:rsidRDefault="006F2C22" w:rsidP="006F2C22">
      <w:r>
        <w:t>The expected functionality is as follows:</w:t>
      </w:r>
    </w:p>
    <w:p w14:paraId="3C370B36" w14:textId="77777777" w:rsidR="006F2C22" w:rsidRDefault="006F2C22" w:rsidP="006F2C22">
      <w:proofErr w:type="spellStart"/>
      <w:r>
        <w:rPr>
          <w:b/>
          <w:lang w:val="bg-BG"/>
        </w:rPr>
        <w:t>I</w:t>
      </w:r>
      <w:r w:rsidRPr="003D2063">
        <w:rPr>
          <w:b/>
          <w:lang w:val="bg-BG"/>
        </w:rPr>
        <w:t>f</w:t>
      </w:r>
      <w:proofErr w:type="spellEnd"/>
      <w:r w:rsidRPr="003D2063">
        <w:rPr>
          <w:b/>
          <w:lang w:val="bg-BG"/>
        </w:rPr>
        <w:t xml:space="preserve"> </w:t>
      </w:r>
      <w:proofErr w:type="spellStart"/>
      <w:r w:rsidRPr="003D2063">
        <w:rPr>
          <w:b/>
          <w:lang w:val="bg-BG"/>
        </w:rPr>
        <w:t>the</w:t>
      </w:r>
      <w:proofErr w:type="spellEnd"/>
      <w:r w:rsidRPr="003D2063">
        <w:rPr>
          <w:b/>
          <w:lang w:val="bg-BG"/>
        </w:rPr>
        <w:t xml:space="preserve"> </w:t>
      </w:r>
      <w:proofErr w:type="spellStart"/>
      <w:r w:rsidRPr="003D2063">
        <w:rPr>
          <w:b/>
          <w:lang w:val="bg-BG"/>
        </w:rPr>
        <w:t>above</w:t>
      </w:r>
      <w:proofErr w:type="spellEnd"/>
      <w:r w:rsidRPr="003D2063">
        <w:rPr>
          <w:b/>
          <w:lang w:val="bg-BG"/>
        </w:rPr>
        <w:t xml:space="preserve"> </w:t>
      </w:r>
      <w:proofErr w:type="spellStart"/>
      <w:r w:rsidRPr="003D2063">
        <w:rPr>
          <w:b/>
          <w:lang w:val="bg-BG"/>
        </w:rPr>
        <w:t>conditions</w:t>
      </w:r>
      <w:proofErr w:type="spellEnd"/>
      <w:r w:rsidRPr="003D2063">
        <w:rPr>
          <w:b/>
          <w:lang w:val="bg-BG"/>
        </w:rPr>
        <w:t xml:space="preserve"> </w:t>
      </w:r>
      <w:proofErr w:type="spellStart"/>
      <w:r w:rsidRPr="003D2063">
        <w:rPr>
          <w:b/>
          <w:lang w:val="bg-BG"/>
        </w:rPr>
        <w:t>are</w:t>
      </w:r>
      <w:proofErr w:type="spellEnd"/>
      <w:r w:rsidRPr="003D2063">
        <w:rPr>
          <w:b/>
          <w:lang w:val="bg-BG"/>
        </w:rPr>
        <w:t xml:space="preserve"> </w:t>
      </w:r>
      <w:proofErr w:type="spellStart"/>
      <w:r w:rsidRPr="003D2063">
        <w:rPr>
          <w:b/>
          <w:lang w:val="bg-BG"/>
        </w:rPr>
        <w:t>met</w:t>
      </w:r>
      <w:proofErr w:type="spellEnd"/>
      <w:r w:rsidR="005052C8">
        <w:t>, when the "</w:t>
      </w:r>
      <w:r w:rsidRPr="00FF3A11">
        <w:rPr>
          <w:b/>
        </w:rPr>
        <w:t>Get my numbers</w:t>
      </w:r>
      <w:r w:rsidR="005052C8">
        <w:rPr>
          <w:b/>
        </w:rPr>
        <w:t>"</w:t>
      </w:r>
      <w:r>
        <w:t xml:space="preserve"> </w:t>
      </w:r>
      <w:r w:rsidRPr="00FF3A11">
        <w:rPr>
          <w:b/>
        </w:rPr>
        <w:t>button</w:t>
      </w:r>
      <w:r>
        <w:t xml:space="preserve"> is </w:t>
      </w:r>
      <w:r w:rsidRPr="00FF3A11">
        <w:rPr>
          <w:b/>
        </w:rPr>
        <w:t>clicked</w:t>
      </w:r>
      <w:r>
        <w:rPr>
          <w:b/>
        </w:rPr>
        <w:t>,</w:t>
      </w:r>
      <w:r>
        <w:t xml:space="preserve"> you need to </w:t>
      </w:r>
      <w:r w:rsidRPr="003D2063">
        <w:rPr>
          <w:b/>
        </w:rPr>
        <w:t>create 49 div elements</w:t>
      </w:r>
      <w:r>
        <w:t xml:space="preserve"> and </w:t>
      </w:r>
      <w:r w:rsidRPr="003D2063">
        <w:rPr>
          <w:b/>
        </w:rPr>
        <w:t>append</w:t>
      </w:r>
      <w:r>
        <w:t xml:space="preserve"> them to the </w:t>
      </w:r>
      <w:r w:rsidRPr="003D2063">
        <w:rPr>
          <w:b/>
        </w:rPr>
        <w:t>div</w:t>
      </w:r>
      <w:r>
        <w:t xml:space="preserve"> which has an </w:t>
      </w:r>
      <w:r w:rsidRPr="003D2063">
        <w:rPr>
          <w:b/>
        </w:rPr>
        <w:t>id</w:t>
      </w:r>
      <w:r w:rsidR="005052C8">
        <w:t xml:space="preserve"> "</w:t>
      </w:r>
      <w:proofErr w:type="spellStart"/>
      <w:r>
        <w:rPr>
          <w:b/>
        </w:rPr>
        <w:t>allNumbers</w:t>
      </w:r>
      <w:proofErr w:type="spellEnd"/>
      <w:r w:rsidR="005052C8">
        <w:t>"</w:t>
      </w:r>
      <w:r>
        <w:t>.</w:t>
      </w:r>
    </w:p>
    <w:p w14:paraId="26B5D8EE" w14:textId="77777777" w:rsidR="006F2C22" w:rsidRDefault="006F2C22" w:rsidP="006F2C22">
      <w:proofErr w:type="spellStart"/>
      <w:r w:rsidRPr="00FF3A11">
        <w:rPr>
          <w:b/>
        </w:rPr>
        <w:lastRenderedPageBreak/>
        <w:t>Еach</w:t>
      </w:r>
      <w:proofErr w:type="spellEnd"/>
      <w:r w:rsidRPr="00FF3A11">
        <w:t xml:space="preserve"> of these 49</w:t>
      </w:r>
      <w:r>
        <w:rPr>
          <w:lang w:val="bg-BG"/>
        </w:rPr>
        <w:t xml:space="preserve"> </w:t>
      </w:r>
      <w:r>
        <w:t>div</w:t>
      </w:r>
      <w:r w:rsidRPr="00FF3A11">
        <w:t xml:space="preserve"> elements</w:t>
      </w:r>
      <w:r>
        <w:t xml:space="preserve"> </w:t>
      </w:r>
      <w:r w:rsidRPr="00FF3A11">
        <w:rPr>
          <w:b/>
        </w:rPr>
        <w:t>must</w:t>
      </w:r>
      <w:r>
        <w:t xml:space="preserve"> have the current number (1-49) as text inside them and </w:t>
      </w:r>
      <w:r w:rsidRPr="00E93107">
        <w:rPr>
          <w:b/>
        </w:rPr>
        <w:t>class</w:t>
      </w:r>
      <w:r w:rsidR="005052C8">
        <w:t xml:space="preserve"> "</w:t>
      </w:r>
      <w:r w:rsidRPr="00FF3A11">
        <w:rPr>
          <w:b/>
        </w:rPr>
        <w:t>numbers</w:t>
      </w:r>
      <w:r w:rsidR="005052C8">
        <w:rPr>
          <w:b/>
        </w:rPr>
        <w:t>"</w:t>
      </w:r>
      <w:r>
        <w:t>.</w:t>
      </w:r>
    </w:p>
    <w:p w14:paraId="294FF2C9" w14:textId="77777777" w:rsidR="006F2C22" w:rsidRDefault="006F2C22" w:rsidP="006F2C22">
      <w:r>
        <w:t xml:space="preserve">If the </w:t>
      </w:r>
      <w:r w:rsidRPr="00FF3A11">
        <w:rPr>
          <w:b/>
        </w:rPr>
        <w:t>current number</w:t>
      </w:r>
      <w:r>
        <w:t xml:space="preserve"> is one of the Numbers from the </w:t>
      </w:r>
      <w:r w:rsidRPr="00FF3A11">
        <w:rPr>
          <w:b/>
        </w:rPr>
        <w:t>numbers field</w:t>
      </w:r>
      <w:r>
        <w:rPr>
          <w:b/>
        </w:rPr>
        <w:t xml:space="preserve">, </w:t>
      </w:r>
      <w:r>
        <w:t xml:space="preserve">the </w:t>
      </w:r>
      <w:r w:rsidRPr="00FF3A11">
        <w:rPr>
          <w:b/>
        </w:rPr>
        <w:t>current div</w:t>
      </w:r>
      <w:r>
        <w:t xml:space="preserve"> should have an </w:t>
      </w:r>
      <w:r w:rsidRPr="00FF3A11">
        <w:rPr>
          <w:b/>
        </w:rPr>
        <w:t>orange background</w:t>
      </w:r>
      <w:r>
        <w:t>.</w:t>
      </w:r>
    </w:p>
    <w:p w14:paraId="7B21D811" w14:textId="77777777" w:rsidR="006F2C22" w:rsidRDefault="006F2C22" w:rsidP="006F2C22">
      <w:r>
        <w:t xml:space="preserve">When all numbers (div elements) </w:t>
      </w:r>
      <w:r w:rsidRPr="00FF3A11">
        <w:rPr>
          <w:b/>
        </w:rPr>
        <w:t>are visualized</w:t>
      </w:r>
      <w:r>
        <w:t xml:space="preserve">, you should </w:t>
      </w:r>
      <w:r w:rsidRPr="00FF3A11">
        <w:rPr>
          <w:b/>
        </w:rPr>
        <w:t>disable</w:t>
      </w:r>
      <w:r>
        <w:t xml:space="preserve"> </w:t>
      </w:r>
      <w:r w:rsidRPr="00FF3A11">
        <w:rPr>
          <w:b/>
        </w:rPr>
        <w:t>the numbers input field</w:t>
      </w:r>
      <w:r>
        <w:t xml:space="preserve"> and </w:t>
      </w:r>
      <w:r w:rsidR="005052C8">
        <w:rPr>
          <w:b/>
        </w:rPr>
        <w:t>the "Get my numbers"</w:t>
      </w:r>
      <w:r w:rsidRPr="00FF3A11">
        <w:rPr>
          <w:b/>
        </w:rPr>
        <w:t xml:space="preserve"> button</w:t>
      </w:r>
      <w:r>
        <w:t>.</w:t>
      </w:r>
      <w:r>
        <w:rPr>
          <w:noProof/>
        </w:rPr>
        <w:drawing>
          <wp:inline distT="0" distB="0" distL="0" distR="0" wp14:anchorId="20131DCC" wp14:editId="186AED3C">
            <wp:extent cx="5972810" cy="2488565"/>
            <wp:effectExtent l="19050" t="19050" r="27940" b="26035"/>
            <wp:docPr id="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88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6AF637" w14:textId="77777777" w:rsidR="006F2C22" w:rsidRPr="006F2C22" w:rsidRDefault="006F2C22" w:rsidP="006F2C22">
      <w:pPr>
        <w:rPr>
          <w:lang w:val="bg-BG"/>
        </w:rPr>
      </w:pPr>
      <w:r>
        <w:rPr>
          <w:noProof/>
        </w:rPr>
        <w:drawing>
          <wp:inline distT="0" distB="0" distL="0" distR="0" wp14:anchorId="591BCD45" wp14:editId="1A9EABEE">
            <wp:extent cx="5972810" cy="2370455"/>
            <wp:effectExtent l="19050" t="19050" r="27940" b="10795"/>
            <wp:docPr id="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0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748782" w14:textId="77777777" w:rsidR="006F2C22" w:rsidRDefault="006F2C22" w:rsidP="006F2C22">
      <w:pPr>
        <w:pStyle w:val="Heading2"/>
        <w:rPr>
          <w:noProof/>
        </w:rPr>
      </w:pPr>
      <w:r>
        <w:rPr>
          <w:noProof/>
        </w:rPr>
        <w:t>Virus Installer</w:t>
      </w:r>
    </w:p>
    <w:p w14:paraId="277F2C71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</w:t>
      </w:r>
      <w:r w:rsidRPr="00414553">
        <w:rPr>
          <w:b/>
          <w:noProof/>
          <w:sz w:val="24"/>
          <w:szCs w:val="24"/>
        </w:rPr>
        <w:t>ity</w:t>
      </w:r>
      <w:r>
        <w:rPr>
          <w:noProof/>
          <w:sz w:val="24"/>
          <w:szCs w:val="24"/>
        </w:rPr>
        <w:t xml:space="preserve"> that represents a "Wizard" which installs a</w:t>
      </w:r>
    </w:p>
    <w:p w14:paraId="54D8B6F4" w14:textId="77777777" w:rsidR="006F2C22" w:rsidRP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"virus" on your computer.</w:t>
      </w:r>
    </w:p>
    <w:p w14:paraId="18EF888F" w14:textId="77777777" w:rsidR="006F2C22" w:rsidRPr="00F670F2" w:rsidRDefault="006F2C22" w:rsidP="006F2C22">
      <w:pPr>
        <w:ind w:left="357" w:hanging="357"/>
        <w:rPr>
          <w:noProof/>
          <w:sz w:val="24"/>
          <w:szCs w:val="24"/>
        </w:rPr>
      </w:pPr>
      <w:r w:rsidRPr="00F670F2">
        <w:rPr>
          <w:noProof/>
          <w:sz w:val="24"/>
          <w:szCs w:val="24"/>
          <w:lang w:val="bg-BG"/>
        </w:rPr>
        <w:t>To have the virus installed successfully, you need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>to go through</w:t>
      </w:r>
      <w:r w:rsidRPr="00F670F2">
        <w:rPr>
          <w:noProof/>
          <w:sz w:val="24"/>
          <w:szCs w:val="24"/>
          <w:lang w:val="bg-BG"/>
        </w:rPr>
        <w:t xml:space="preserve"> </w:t>
      </w:r>
      <w:r w:rsidRPr="00F670F2">
        <w:rPr>
          <w:b/>
          <w:noProof/>
          <w:sz w:val="24"/>
          <w:szCs w:val="24"/>
          <w:lang w:val="bg-BG"/>
        </w:rPr>
        <w:t>three steps</w:t>
      </w:r>
      <w:r>
        <w:rPr>
          <w:b/>
          <w:noProof/>
          <w:sz w:val="24"/>
          <w:szCs w:val="24"/>
        </w:rPr>
        <w:t>.</w:t>
      </w:r>
      <w:r>
        <w:rPr>
          <w:noProof/>
          <w:sz w:val="24"/>
          <w:szCs w:val="24"/>
        </w:rPr>
        <w:t xml:space="preserve"> </w:t>
      </w:r>
      <w:r w:rsidR="005052C8">
        <w:rPr>
          <w:noProof/>
          <w:sz w:val="24"/>
          <w:szCs w:val="24"/>
        </w:rPr>
        <w:br/>
      </w:r>
      <w:r>
        <w:rPr>
          <w:noProof/>
          <w:sz w:val="24"/>
          <w:szCs w:val="24"/>
        </w:rPr>
        <w:t xml:space="preserve">At the beginning (when you open the html file) you will see: </w:t>
      </w:r>
    </w:p>
    <w:p w14:paraId="3856883A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69776" wp14:editId="4D5D6714">
            <wp:extent cx="5972810" cy="2595245"/>
            <wp:effectExtent l="19050" t="19050" r="27940" b="14605"/>
            <wp:docPr id="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95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B4EE56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If the  "</w:t>
      </w:r>
      <w:r w:rsidRPr="00F670F2">
        <w:rPr>
          <w:b/>
          <w:noProof/>
          <w:sz w:val="24"/>
          <w:szCs w:val="24"/>
        </w:rPr>
        <w:t>Next</w:t>
      </w:r>
      <w:r w:rsidR="005052C8">
        <w:rPr>
          <w:noProof/>
          <w:sz w:val="24"/>
          <w:szCs w:val="24"/>
        </w:rPr>
        <w:t xml:space="preserve"> </w:t>
      </w:r>
      <w:r w:rsidRPr="005052C8">
        <w:rPr>
          <w:b/>
          <w:noProof/>
          <w:sz w:val="24"/>
          <w:szCs w:val="24"/>
        </w:rPr>
        <w:t>button</w:t>
      </w:r>
      <w:r w:rsidR="005052C8">
        <w:rPr>
          <w:noProof/>
          <w:sz w:val="24"/>
          <w:szCs w:val="24"/>
        </w:rPr>
        <w:t>"</w:t>
      </w:r>
      <w:r>
        <w:rPr>
          <w:noProof/>
          <w:sz w:val="24"/>
          <w:szCs w:val="24"/>
        </w:rPr>
        <w:t xml:space="preserve"> is clicked, you should switch to the next step. (First Step)</w:t>
      </w:r>
    </w:p>
    <w:p w14:paraId="3A284E35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You need to hide the background image into the </w:t>
      </w:r>
      <w:r w:rsidRPr="00F670F2">
        <w:rPr>
          <w:b/>
          <w:noProof/>
          <w:sz w:val="24"/>
          <w:szCs w:val="24"/>
        </w:rPr>
        <w:t>id content</w:t>
      </w:r>
      <w:r>
        <w:rPr>
          <w:b/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element, and show the </w:t>
      </w:r>
      <w:r w:rsidRPr="00F670F2">
        <w:rPr>
          <w:b/>
          <w:noProof/>
          <w:sz w:val="24"/>
          <w:szCs w:val="24"/>
        </w:rPr>
        <w:t>firstStep div</w:t>
      </w:r>
      <w:r>
        <w:rPr>
          <w:b/>
          <w:noProof/>
          <w:sz w:val="24"/>
          <w:szCs w:val="24"/>
        </w:rPr>
        <w:t>.</w:t>
      </w:r>
    </w:p>
    <w:p w14:paraId="374D0F7C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Expected result is:</w:t>
      </w:r>
    </w:p>
    <w:p w14:paraId="2257E5C9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348429C" wp14:editId="56301411">
            <wp:extent cx="5972810" cy="2622550"/>
            <wp:effectExtent l="19050" t="19050" r="27940" b="25400"/>
            <wp:docPr id="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2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170C6A" w14:textId="77777777" w:rsidR="006F2C22" w:rsidRDefault="006F2C22" w:rsidP="006F2C22">
      <w:pPr>
        <w:ind w:left="357" w:hanging="357"/>
        <w:rPr>
          <w:b/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If we </w:t>
      </w:r>
      <w:r w:rsidRPr="00F670F2">
        <w:rPr>
          <w:b/>
          <w:noProof/>
          <w:sz w:val="24"/>
          <w:szCs w:val="24"/>
        </w:rPr>
        <w:t>try</w:t>
      </w:r>
      <w:r>
        <w:rPr>
          <w:noProof/>
          <w:sz w:val="24"/>
          <w:szCs w:val="24"/>
        </w:rPr>
        <w:t xml:space="preserve"> to </w:t>
      </w:r>
      <w:r w:rsidRPr="00F670F2">
        <w:rPr>
          <w:b/>
          <w:noProof/>
          <w:sz w:val="24"/>
          <w:szCs w:val="24"/>
        </w:rPr>
        <w:t>click</w:t>
      </w:r>
      <w:r>
        <w:rPr>
          <w:noProof/>
          <w:sz w:val="24"/>
          <w:szCs w:val="24"/>
        </w:rPr>
        <w:t xml:space="preserve"> on the "</w:t>
      </w:r>
      <w:r w:rsidRPr="00F670F2">
        <w:rPr>
          <w:b/>
          <w:noProof/>
          <w:sz w:val="24"/>
          <w:szCs w:val="24"/>
        </w:rPr>
        <w:t>Next</w:t>
      </w:r>
      <w:r>
        <w:rPr>
          <w:noProof/>
          <w:sz w:val="24"/>
          <w:szCs w:val="24"/>
        </w:rPr>
        <w:t xml:space="preserve"> </w:t>
      </w:r>
      <w:r w:rsidRPr="00F670F2">
        <w:rPr>
          <w:b/>
          <w:noProof/>
          <w:sz w:val="24"/>
          <w:szCs w:val="24"/>
        </w:rPr>
        <w:t>button</w:t>
      </w:r>
      <w:r>
        <w:rPr>
          <w:noProof/>
          <w:sz w:val="24"/>
          <w:szCs w:val="24"/>
        </w:rPr>
        <w:t>", when "</w:t>
      </w:r>
      <w:r w:rsidRPr="00BC41C0">
        <w:rPr>
          <w:b/>
          <w:noProof/>
          <w:sz w:val="24"/>
          <w:szCs w:val="24"/>
        </w:rPr>
        <w:t>I Disagree</w:t>
      </w:r>
      <w:r>
        <w:rPr>
          <w:noProof/>
          <w:sz w:val="24"/>
          <w:szCs w:val="24"/>
        </w:rPr>
        <w:t xml:space="preserve">" radio button is selected, </w:t>
      </w:r>
      <w:r>
        <w:rPr>
          <w:b/>
          <w:noProof/>
          <w:sz w:val="24"/>
          <w:szCs w:val="24"/>
        </w:rPr>
        <w:t>nothing</w:t>
      </w:r>
    </w:p>
    <w:p w14:paraId="0C44016C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>should happen!</w:t>
      </w:r>
      <w:r>
        <w:rPr>
          <w:noProof/>
          <w:sz w:val="24"/>
          <w:szCs w:val="24"/>
        </w:rPr>
        <w:t xml:space="preserve"> Because we </w:t>
      </w:r>
      <w:r w:rsidRPr="00F670F2">
        <w:rPr>
          <w:b/>
          <w:noProof/>
          <w:sz w:val="24"/>
          <w:szCs w:val="24"/>
        </w:rPr>
        <w:t>do not aggree</w:t>
      </w:r>
      <w:r>
        <w:rPr>
          <w:noProof/>
          <w:sz w:val="24"/>
          <w:szCs w:val="24"/>
        </w:rPr>
        <w:t xml:space="preserve"> with the license agreement. Otherwise, when we</w:t>
      </w:r>
    </w:p>
    <w:p w14:paraId="27F74794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"Agree" and we click on the "Next" button. </w:t>
      </w:r>
      <w:r w:rsidRPr="00BC41C0">
        <w:rPr>
          <w:b/>
          <w:noProof/>
          <w:sz w:val="24"/>
          <w:szCs w:val="24"/>
        </w:rPr>
        <w:t>First step</w:t>
      </w:r>
      <w:r>
        <w:rPr>
          <w:noProof/>
          <w:sz w:val="24"/>
          <w:szCs w:val="24"/>
        </w:rPr>
        <w:t xml:space="preserve"> should </w:t>
      </w:r>
      <w:r w:rsidRPr="00BC41C0">
        <w:rPr>
          <w:b/>
          <w:noProof/>
          <w:sz w:val="24"/>
          <w:szCs w:val="24"/>
        </w:rPr>
        <w:t>hide</w:t>
      </w:r>
      <w:r>
        <w:rPr>
          <w:noProof/>
          <w:sz w:val="24"/>
          <w:szCs w:val="24"/>
        </w:rPr>
        <w:t xml:space="preserve"> and next one should show</w:t>
      </w:r>
    </w:p>
    <w:p w14:paraId="5481CD35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(</w:t>
      </w:r>
      <w:r w:rsidRPr="00BC41C0">
        <w:rPr>
          <w:b/>
          <w:noProof/>
          <w:sz w:val="24"/>
          <w:szCs w:val="24"/>
        </w:rPr>
        <w:t>secondStep</w:t>
      </w:r>
      <w:r>
        <w:rPr>
          <w:noProof/>
          <w:sz w:val="24"/>
          <w:szCs w:val="24"/>
        </w:rPr>
        <w:t>).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the second step, you need to use the </w:t>
      </w:r>
      <w:bookmarkStart w:id="0" w:name="_GoBack"/>
      <w:r w:rsidRPr="00BC41C0">
        <w:rPr>
          <w:b/>
          <w:noProof/>
          <w:sz w:val="24"/>
          <w:szCs w:val="24"/>
        </w:rPr>
        <w:t>setTimeOut</w:t>
      </w:r>
      <w:bookmarkEnd w:id="0"/>
      <w:r w:rsidRPr="00BC41C0">
        <w:rPr>
          <w:b/>
          <w:noProof/>
          <w:sz w:val="24"/>
          <w:szCs w:val="24"/>
        </w:rPr>
        <w:t xml:space="preserve"> function</w:t>
      </w:r>
      <w:r>
        <w:rPr>
          <w:noProof/>
          <w:sz w:val="24"/>
          <w:szCs w:val="24"/>
        </w:rPr>
        <w:t xml:space="preserve"> to continue. As you</w:t>
      </w:r>
    </w:p>
    <w:p w14:paraId="12AA5F4C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can see, the text inside it is "</w:t>
      </w:r>
      <w:r w:rsidRPr="00BC41C0">
        <w:rPr>
          <w:b/>
          <w:noProof/>
          <w:sz w:val="24"/>
          <w:szCs w:val="24"/>
        </w:rPr>
        <w:t>Wait a 3 seconds….</w:t>
      </w:r>
      <w:r>
        <w:rPr>
          <w:noProof/>
          <w:sz w:val="24"/>
          <w:szCs w:val="24"/>
        </w:rPr>
        <w:t xml:space="preserve">" </w:t>
      </w:r>
      <w:r>
        <w:rPr>
          <w:b/>
          <w:noProof/>
          <w:sz w:val="24"/>
          <w:szCs w:val="24"/>
        </w:rPr>
        <w:t>T</w:t>
      </w:r>
      <w:r w:rsidRPr="00BC41C0">
        <w:rPr>
          <w:b/>
          <w:noProof/>
          <w:sz w:val="24"/>
          <w:szCs w:val="24"/>
        </w:rPr>
        <w:t>hree seconds</w:t>
      </w:r>
      <w:r w:rsidRPr="00BC41C0">
        <w:rPr>
          <w:noProof/>
          <w:sz w:val="24"/>
          <w:szCs w:val="24"/>
        </w:rPr>
        <w:t xml:space="preserve"> after the </w:t>
      </w:r>
      <w:r w:rsidRPr="00BC41C0">
        <w:rPr>
          <w:b/>
          <w:noProof/>
          <w:sz w:val="24"/>
          <w:szCs w:val="24"/>
        </w:rPr>
        <w:t>second step appears</w:t>
      </w:r>
      <w:r>
        <w:rPr>
          <w:noProof/>
          <w:sz w:val="24"/>
          <w:szCs w:val="24"/>
        </w:rPr>
        <w:t>,</w:t>
      </w:r>
    </w:p>
    <w:p w14:paraId="2D168F72" w14:textId="77777777" w:rsidR="006F2C22" w:rsidRPr="00BC41C0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 w:rsidRPr="00BC41C0">
        <w:rPr>
          <w:b/>
          <w:noProof/>
          <w:sz w:val="24"/>
          <w:szCs w:val="24"/>
        </w:rPr>
        <w:t xml:space="preserve">the button </w:t>
      </w:r>
      <w:r>
        <w:rPr>
          <w:b/>
          <w:noProof/>
          <w:sz w:val="24"/>
          <w:szCs w:val="24"/>
        </w:rPr>
        <w:t>should</w:t>
      </w:r>
      <w:r w:rsidRPr="00BC41C0">
        <w:rPr>
          <w:b/>
          <w:noProof/>
          <w:sz w:val="24"/>
          <w:szCs w:val="24"/>
        </w:rPr>
        <w:t xml:space="preserve"> appear</w:t>
      </w:r>
      <w:r>
        <w:rPr>
          <w:b/>
          <w:noProof/>
          <w:sz w:val="24"/>
          <w:szCs w:val="24"/>
        </w:rPr>
        <w:t xml:space="preserve"> near the "Cancel button".</w:t>
      </w:r>
    </w:p>
    <w:p w14:paraId="5589E207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7EAF43" wp14:editId="50166412">
            <wp:extent cx="5972810" cy="2575560"/>
            <wp:effectExtent l="19050" t="19050" r="27940" b="1524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75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B109AD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609F25D" wp14:editId="46A39BDF">
            <wp:extent cx="4655820" cy="2010130"/>
            <wp:effectExtent l="19050" t="19050" r="11430" b="28575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68066" cy="20154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CCF13D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>When we see the "</w:t>
      </w:r>
      <w:r w:rsidRPr="00BC41C0">
        <w:rPr>
          <w:b/>
          <w:noProof/>
          <w:sz w:val="24"/>
          <w:szCs w:val="24"/>
        </w:rPr>
        <w:t>Next button</w:t>
      </w:r>
      <w:r>
        <w:rPr>
          <w:noProof/>
          <w:sz w:val="24"/>
          <w:szCs w:val="24"/>
        </w:rPr>
        <w:t>" and we click it, the last (thirdStep) stage in this "</w:t>
      </w:r>
      <w:r w:rsidRPr="00380B54">
        <w:rPr>
          <w:b/>
          <w:noProof/>
          <w:sz w:val="24"/>
          <w:szCs w:val="24"/>
        </w:rPr>
        <w:t>installer</w:t>
      </w:r>
      <w:r>
        <w:rPr>
          <w:noProof/>
          <w:sz w:val="24"/>
          <w:szCs w:val="24"/>
        </w:rPr>
        <w:t>"</w:t>
      </w:r>
    </w:p>
    <w:p w14:paraId="384F7E43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>needs to be visualized.</w:t>
      </w:r>
    </w:p>
    <w:p w14:paraId="5CABA6A8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D9F9BCC" wp14:editId="3F289629">
            <wp:extent cx="4655820" cy="2052205"/>
            <wp:effectExtent l="19050" t="19050" r="11430" b="24765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168" cy="2062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55E76" w14:textId="77777777" w:rsidR="006F2C22" w:rsidRPr="00380B54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This is the </w:t>
      </w:r>
      <w:r w:rsidRPr="00380B54">
        <w:rPr>
          <w:b/>
          <w:noProof/>
          <w:sz w:val="24"/>
          <w:szCs w:val="24"/>
        </w:rPr>
        <w:t>closing</w:t>
      </w:r>
      <w:r>
        <w:rPr>
          <w:noProof/>
          <w:sz w:val="24"/>
          <w:szCs w:val="24"/>
        </w:rPr>
        <w:t xml:space="preserve"> stage of the "</w:t>
      </w:r>
      <w:r w:rsidRPr="00380B54">
        <w:rPr>
          <w:noProof/>
          <w:sz w:val="24"/>
          <w:szCs w:val="24"/>
        </w:rPr>
        <w:t>program</w:t>
      </w:r>
      <w:r>
        <w:rPr>
          <w:noProof/>
          <w:sz w:val="24"/>
          <w:szCs w:val="24"/>
        </w:rPr>
        <w:t>"…</w:t>
      </w:r>
    </w:p>
    <w:p w14:paraId="74A5B021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lastRenderedPageBreak/>
        <w:t>When we click on "</w:t>
      </w:r>
      <w:r w:rsidRPr="00BC41C0">
        <w:rPr>
          <w:b/>
          <w:noProof/>
          <w:sz w:val="24"/>
          <w:szCs w:val="24"/>
        </w:rPr>
        <w:t>Finish</w:t>
      </w:r>
      <w:r>
        <w:rPr>
          <w:noProof/>
          <w:sz w:val="24"/>
          <w:szCs w:val="24"/>
        </w:rPr>
        <w:t>" or</w:t>
      </w:r>
      <w:r>
        <w:rPr>
          <w:noProof/>
          <w:sz w:val="24"/>
          <w:szCs w:val="24"/>
          <w:lang w:val="bg-BG"/>
        </w:rPr>
        <w:t xml:space="preserve"> </w:t>
      </w:r>
      <w:r>
        <w:rPr>
          <w:noProof/>
          <w:sz w:val="24"/>
          <w:szCs w:val="24"/>
        </w:rPr>
        <w:t xml:space="preserve">on </w:t>
      </w:r>
      <w:r w:rsidRPr="00BC41C0">
        <w:rPr>
          <w:b/>
          <w:noProof/>
          <w:sz w:val="24"/>
          <w:szCs w:val="24"/>
        </w:rPr>
        <w:t>each</w:t>
      </w:r>
      <w:r>
        <w:rPr>
          <w:noProof/>
          <w:sz w:val="24"/>
          <w:szCs w:val="24"/>
        </w:rPr>
        <w:t xml:space="preserve"> of the "</w:t>
      </w:r>
      <w:r w:rsidRPr="00BC41C0">
        <w:rPr>
          <w:b/>
          <w:noProof/>
          <w:sz w:val="24"/>
          <w:szCs w:val="24"/>
        </w:rPr>
        <w:t>Cancel</w:t>
      </w:r>
      <w:r>
        <w:rPr>
          <w:noProof/>
          <w:sz w:val="24"/>
          <w:szCs w:val="24"/>
        </w:rPr>
        <w:t>" buttons, regardless of the step (firstStep,</w:t>
      </w:r>
    </w:p>
    <w:p w14:paraId="1362C4F9" w14:textId="77777777" w:rsidR="006F2C22" w:rsidRDefault="006F2C22" w:rsidP="006F2C22">
      <w:pPr>
        <w:ind w:left="357" w:hanging="357"/>
        <w:rPr>
          <w:noProof/>
          <w:sz w:val="24"/>
          <w:szCs w:val="24"/>
          <w:lang w:val="bg-BG"/>
        </w:rPr>
      </w:pPr>
      <w:r>
        <w:rPr>
          <w:noProof/>
          <w:sz w:val="24"/>
          <w:szCs w:val="24"/>
        </w:rPr>
        <w:t xml:space="preserve">secondStep..), we should hide the whole </w:t>
      </w:r>
      <w:r w:rsidRPr="00BC41C0">
        <w:rPr>
          <w:b/>
          <w:noProof/>
          <w:sz w:val="24"/>
          <w:szCs w:val="24"/>
        </w:rPr>
        <w:t>section</w:t>
      </w:r>
      <w:r>
        <w:rPr>
          <w:noProof/>
          <w:sz w:val="24"/>
          <w:szCs w:val="24"/>
        </w:rPr>
        <w:t xml:space="preserve"> that contains (</w:t>
      </w:r>
      <w:r w:rsidRPr="00BC41C0">
        <w:rPr>
          <w:b/>
          <w:noProof/>
          <w:sz w:val="24"/>
          <w:szCs w:val="24"/>
        </w:rPr>
        <w:t>content</w:t>
      </w:r>
      <w:r>
        <w:rPr>
          <w:noProof/>
          <w:sz w:val="24"/>
          <w:szCs w:val="24"/>
        </w:rPr>
        <w:t xml:space="preserve">, </w:t>
      </w:r>
      <w:r w:rsidRPr="00BC41C0">
        <w:rPr>
          <w:b/>
          <w:noProof/>
          <w:sz w:val="24"/>
          <w:szCs w:val="24"/>
        </w:rPr>
        <w:t>h1</w:t>
      </w:r>
      <w:r>
        <w:rPr>
          <w:noProof/>
          <w:sz w:val="24"/>
          <w:szCs w:val="24"/>
        </w:rPr>
        <w:t>,</w:t>
      </w:r>
      <w:r w:rsidRPr="00BC41C0">
        <w:rPr>
          <w:b/>
          <w:noProof/>
          <w:sz w:val="24"/>
          <w:szCs w:val="24"/>
        </w:rPr>
        <w:t xml:space="preserve"> buttons</w:t>
      </w:r>
      <w:r>
        <w:rPr>
          <w:noProof/>
          <w:sz w:val="24"/>
          <w:szCs w:val="24"/>
        </w:rPr>
        <w:t>…) or simply</w:t>
      </w:r>
    </w:p>
    <w:p w14:paraId="4F2B35FC" w14:textId="77777777" w:rsidR="006F2C22" w:rsidRPr="00BC41C0" w:rsidRDefault="006F2C22" w:rsidP="006F2C22">
      <w:pPr>
        <w:ind w:left="357" w:hanging="357"/>
        <w:rPr>
          <w:noProof/>
          <w:sz w:val="24"/>
          <w:szCs w:val="24"/>
        </w:rPr>
      </w:pPr>
      <w:r w:rsidRPr="00BC41C0">
        <w:rPr>
          <w:noProof/>
          <w:sz w:val="24"/>
          <w:szCs w:val="24"/>
        </w:rPr>
        <w:t xml:space="preserve">hide </w:t>
      </w:r>
      <w:r w:rsidRPr="00BC41C0">
        <w:rPr>
          <w:b/>
          <w:noProof/>
          <w:sz w:val="24"/>
          <w:szCs w:val="24"/>
        </w:rPr>
        <w:t>everything</w:t>
      </w:r>
      <w:r w:rsidRPr="00BC41C0">
        <w:rPr>
          <w:noProof/>
          <w:sz w:val="24"/>
          <w:szCs w:val="24"/>
        </w:rPr>
        <w:t xml:space="preserve"> apart</w:t>
      </w:r>
      <w:r>
        <w:rPr>
          <w:noProof/>
          <w:sz w:val="24"/>
          <w:szCs w:val="24"/>
        </w:rPr>
        <w:t>.</w:t>
      </w:r>
      <w:r>
        <w:rPr>
          <w:noProof/>
          <w:sz w:val="24"/>
          <w:szCs w:val="24"/>
          <w:lang w:val="bg-BG"/>
        </w:rPr>
        <w:t xml:space="preserve"> The expected result is</w:t>
      </w:r>
      <w:r>
        <w:rPr>
          <w:noProof/>
          <w:sz w:val="24"/>
          <w:szCs w:val="24"/>
        </w:rPr>
        <w:t>:</w:t>
      </w:r>
    </w:p>
    <w:p w14:paraId="47C2E0DC" w14:textId="77777777" w:rsidR="006F2C22" w:rsidRDefault="006F2C22" w:rsidP="006F2C22">
      <w:pPr>
        <w:ind w:left="357" w:hanging="357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3156D74" wp14:editId="3814A45A">
            <wp:extent cx="4762500" cy="1866317"/>
            <wp:effectExtent l="19050" t="19050" r="19050" b="19685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5326" cy="18713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39295F" w14:textId="77777777" w:rsidR="0056156C" w:rsidRDefault="0056156C" w:rsidP="0056156C">
      <w:pPr>
        <w:pStyle w:val="Heading2"/>
        <w:rPr>
          <w:noProof/>
        </w:rPr>
      </w:pPr>
      <w:r>
        <w:rPr>
          <w:noProof/>
        </w:rPr>
        <w:t>No Signal</w:t>
      </w:r>
    </w:p>
    <w:p w14:paraId="1DF4E600" w14:textId="77777777" w:rsidR="0056156C" w:rsidRPr="00770BD3" w:rsidRDefault="0056156C" w:rsidP="0056156C">
      <w:pPr>
        <w:ind w:left="357" w:hanging="357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In this problem, you should </w:t>
      </w:r>
      <w:r>
        <w:rPr>
          <w:b/>
          <w:noProof/>
          <w:sz w:val="24"/>
          <w:szCs w:val="24"/>
        </w:rPr>
        <w:t>create a JS functonality</w:t>
      </w:r>
      <w:r>
        <w:rPr>
          <w:noProof/>
          <w:sz w:val="24"/>
          <w:szCs w:val="24"/>
        </w:rPr>
        <w:t xml:space="preserve"> which puts a </w:t>
      </w:r>
      <w:r w:rsidRPr="00857CA6">
        <w:rPr>
          <w:b/>
          <w:noProof/>
          <w:sz w:val="24"/>
          <w:szCs w:val="24"/>
        </w:rPr>
        <w:t>div</w:t>
      </w:r>
      <w:r>
        <w:rPr>
          <w:noProof/>
          <w:sz w:val="24"/>
          <w:szCs w:val="24"/>
        </w:rPr>
        <w:t xml:space="preserve"> on a </w:t>
      </w:r>
      <w:r w:rsidRPr="00857CA6">
        <w:rPr>
          <w:b/>
          <w:noProof/>
          <w:sz w:val="24"/>
          <w:szCs w:val="24"/>
        </w:rPr>
        <w:t>random</w:t>
      </w:r>
      <w:r>
        <w:rPr>
          <w:noProof/>
          <w:sz w:val="24"/>
          <w:szCs w:val="24"/>
        </w:rPr>
        <w:t xml:space="preserve"> </w:t>
      </w:r>
      <w:r w:rsidRPr="00857CA6">
        <w:rPr>
          <w:b/>
          <w:noProof/>
          <w:sz w:val="24"/>
          <w:szCs w:val="24"/>
        </w:rPr>
        <w:t>position</w:t>
      </w:r>
      <w:r>
        <w:rPr>
          <w:noProof/>
          <w:sz w:val="24"/>
          <w:szCs w:val="24"/>
        </w:rPr>
        <w:t>.</w:t>
      </w:r>
    </w:p>
    <w:p w14:paraId="57284239" w14:textId="77777777" w:rsidR="0056156C" w:rsidRPr="006F2C22" w:rsidRDefault="0056156C" w:rsidP="0056156C">
      <w:pPr>
        <w:rPr>
          <w:lang w:val="bg-BG"/>
        </w:rPr>
      </w:pPr>
      <w:r>
        <w:rPr>
          <w:noProof/>
        </w:rPr>
        <w:drawing>
          <wp:inline distT="0" distB="0" distL="0" distR="0" wp14:anchorId="0AF1E6CB" wp14:editId="7D2FA1E7">
            <wp:extent cx="5972810" cy="2523490"/>
            <wp:effectExtent l="19050" t="19050" r="27940" b="1016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23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8175B3" w14:textId="77777777" w:rsidR="0056156C" w:rsidRDefault="0056156C" w:rsidP="0056156C">
      <w:r>
        <w:t xml:space="preserve">You should work with the </w:t>
      </w:r>
      <w:r w:rsidRPr="007564CD">
        <w:rPr>
          <w:b/>
        </w:rPr>
        <w:t>position styles</w:t>
      </w:r>
      <w:r>
        <w:t xml:space="preserve"> on that div element. (</w:t>
      </w:r>
      <w:r w:rsidRPr="007564CD">
        <w:rPr>
          <w:b/>
        </w:rPr>
        <w:t>margin</w:t>
      </w:r>
      <w:r>
        <w:t xml:space="preserve">) </w:t>
      </w:r>
    </w:p>
    <w:p w14:paraId="078D2A93" w14:textId="77777777" w:rsidR="0056156C" w:rsidRDefault="0056156C" w:rsidP="0056156C">
      <w:r>
        <w:t xml:space="preserve">The </w:t>
      </w:r>
      <w:r w:rsidRPr="007564CD">
        <w:rPr>
          <w:b/>
        </w:rPr>
        <w:t>horizontal range</w:t>
      </w:r>
      <w:r>
        <w:t xml:space="preserve"> must be </w:t>
      </w:r>
      <w:r w:rsidRPr="007564CD">
        <w:rPr>
          <w:b/>
        </w:rPr>
        <w:t>1-81</w:t>
      </w:r>
      <w:r>
        <w:t xml:space="preserve"> in </w:t>
      </w:r>
      <w:r w:rsidRPr="007564CD">
        <w:rPr>
          <w:b/>
        </w:rPr>
        <w:t>percent</w:t>
      </w:r>
      <w:r>
        <w:t xml:space="preserve"> (%). </w:t>
      </w:r>
      <w:r>
        <w:br/>
        <w:t xml:space="preserve">The </w:t>
      </w:r>
      <w:r w:rsidRPr="007564CD">
        <w:rPr>
          <w:b/>
        </w:rPr>
        <w:t>vertical range</w:t>
      </w:r>
      <w:r>
        <w:t xml:space="preserve"> must be </w:t>
      </w:r>
      <w:r w:rsidRPr="007564CD">
        <w:rPr>
          <w:b/>
        </w:rPr>
        <w:t xml:space="preserve">1-45 </w:t>
      </w:r>
      <w:proofErr w:type="spellStart"/>
      <w:r w:rsidRPr="007564CD">
        <w:rPr>
          <w:b/>
        </w:rPr>
        <w:t>vh</w:t>
      </w:r>
      <w:proofErr w:type="spellEnd"/>
      <w:r>
        <w:t xml:space="preserve"> (viewport height). </w:t>
      </w:r>
    </w:p>
    <w:p w14:paraId="4DA6F503" w14:textId="77777777" w:rsidR="0056156C" w:rsidRDefault="0056156C" w:rsidP="0056156C">
      <w:pPr>
        <w:rPr>
          <w:b/>
        </w:rPr>
      </w:pPr>
      <w:r>
        <w:t xml:space="preserve">Use </w:t>
      </w:r>
      <w:proofErr w:type="spellStart"/>
      <w:r w:rsidRPr="007564CD">
        <w:rPr>
          <w:b/>
        </w:rPr>
        <w:t>setTimeOut</w:t>
      </w:r>
      <w:proofErr w:type="spellEnd"/>
      <w:r>
        <w:rPr>
          <w:b/>
        </w:rPr>
        <w:t xml:space="preserve"> </w:t>
      </w:r>
      <w:r w:rsidRPr="007564CD">
        <w:t>and</w:t>
      </w:r>
      <w:r>
        <w:rPr>
          <w:b/>
        </w:rPr>
        <w:t xml:space="preserve"> </w:t>
      </w:r>
      <w:proofErr w:type="spellStart"/>
      <w:r>
        <w:rPr>
          <w:b/>
        </w:rPr>
        <w:t>Math.Round</w:t>
      </w:r>
      <w:proofErr w:type="spellEnd"/>
      <w:r>
        <w:t xml:space="preserve"> to generate </w:t>
      </w:r>
      <w:r w:rsidRPr="00313661">
        <w:rPr>
          <w:b/>
        </w:rPr>
        <w:t>random</w:t>
      </w:r>
      <w:r>
        <w:t xml:space="preserve"> </w:t>
      </w:r>
      <w:r w:rsidRPr="00313661">
        <w:rPr>
          <w:b/>
        </w:rPr>
        <w:t>position</w:t>
      </w:r>
      <w:r>
        <w:t xml:space="preserve"> and </w:t>
      </w:r>
      <w:r w:rsidRPr="00313661">
        <w:rPr>
          <w:b/>
        </w:rPr>
        <w:t>change</w:t>
      </w:r>
      <w:r>
        <w:t xml:space="preserve"> </w:t>
      </w:r>
      <w:r w:rsidRPr="00313661">
        <w:rPr>
          <w:b/>
        </w:rPr>
        <w:t>it</w:t>
      </w:r>
      <w:r>
        <w:t xml:space="preserve"> every </w:t>
      </w:r>
      <w:r>
        <w:rPr>
          <w:b/>
        </w:rPr>
        <w:t xml:space="preserve">2000 </w:t>
      </w:r>
      <w:proofErr w:type="spellStart"/>
      <w:r>
        <w:rPr>
          <w:b/>
        </w:rPr>
        <w:t>ms.</w:t>
      </w:r>
      <w:proofErr w:type="spellEnd"/>
    </w:p>
    <w:p w14:paraId="191242FE" w14:textId="77777777" w:rsidR="0056156C" w:rsidRPr="006F2C22" w:rsidRDefault="0056156C" w:rsidP="0056156C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76328E9" wp14:editId="22252E37">
            <wp:extent cx="5972810" cy="2539365"/>
            <wp:effectExtent l="19050" t="19050" r="27940" b="13335"/>
            <wp:docPr id="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A0C803" w14:textId="77777777" w:rsidR="0056156C" w:rsidRPr="0056156C" w:rsidRDefault="0056156C" w:rsidP="006F2C22">
      <w:pPr>
        <w:ind w:left="357" w:hanging="357"/>
        <w:rPr>
          <w:noProof/>
          <w:sz w:val="24"/>
          <w:szCs w:val="24"/>
        </w:rPr>
      </w:pPr>
    </w:p>
    <w:sectPr w:rsidR="0056156C" w:rsidRPr="0056156C">
      <w:footerReference w:type="default" r:id="rId35"/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C06BA5" w14:textId="77777777" w:rsidR="00FE365C" w:rsidRDefault="00FE365C" w:rsidP="006F2C22">
      <w:pPr>
        <w:spacing w:before="0" w:after="0" w:line="240" w:lineRule="auto"/>
      </w:pPr>
      <w:r>
        <w:separator/>
      </w:r>
    </w:p>
  </w:endnote>
  <w:endnote w:type="continuationSeparator" w:id="0">
    <w:p w14:paraId="6AC3632F" w14:textId="77777777" w:rsidR="00FE365C" w:rsidRDefault="00FE365C" w:rsidP="006F2C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CC3D90" w14:textId="77777777" w:rsidR="002F565E" w:rsidRPr="00AC77AD" w:rsidRDefault="002F565E" w:rsidP="002F565E">
    <w:pPr>
      <w:pStyle w:val="Footer"/>
    </w:pPr>
    <w:r>
      <w:rPr>
        <w:noProof/>
      </w:rPr>
      <w:drawing>
        <wp:anchor distT="0" distB="0" distL="114300" distR="114300" simplePos="0" relativeHeight="251659264" behindDoc="0" locked="0" layoutInCell="1" allowOverlap="1" wp14:anchorId="2190A432" wp14:editId="44F7D094">
          <wp:simplePos x="0" y="0"/>
          <wp:positionH relativeFrom="margin">
            <wp:align>left</wp:align>
          </wp:positionH>
          <wp:positionV relativeFrom="paragraph">
            <wp:posOffset>197485</wp:posOffset>
          </wp:positionV>
          <wp:extent cx="1431290" cy="359410"/>
          <wp:effectExtent l="0" t="0" r="0" b="2540"/>
          <wp:wrapSquare wrapText="bothSides"/>
          <wp:docPr id="21" name="Picture 21" descr="C:\Users\chris\AppData\Local\Temp\Rar$DRa2604.45037\SoftUniFoundation_Logo_OneLine@2x.png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C:\Users\chris\AppData\Local\Temp\Rar$DRa2604.45037\SoftUniFoundation_Logo_OneLine@2x.png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1290" cy="3594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94A22">
      <w:rPr>
        <w:noProof/>
        <w:sz w:val="20"/>
        <w:szCs w:val="20"/>
      </w:rPr>
      <w:drawing>
        <wp:inline distT="0" distB="0" distL="0" distR="0" wp14:anchorId="7209A35E" wp14:editId="76CD32AC">
          <wp:extent cx="1419225" cy="352425"/>
          <wp:effectExtent l="0" t="0" r="9525" b="9525"/>
          <wp:docPr id="10" name="Picture 10" descr="C:\Users\chris\AppData\Local\Temp\Rar$DRa2604.40128\SoftUniFoundation_Logo_OneLine_White@2x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chris\AppData\Local\Temp\Rar$DRa2604.40128\SoftUniFoundation_Logo_OneLine_White@2x.png"/>
                  <pic:cNvPicPr>
                    <a:picLocks noChangeAspect="1" noChangeArrowheads="1"/>
                  </pic:cNvPicPr>
                </pic:nvPicPr>
                <pic:blipFill>
                  <a:blip r:embed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19225" cy="3524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60288" behindDoc="0" locked="0" layoutInCell="1" allowOverlap="1" wp14:anchorId="391DF57C" wp14:editId="4D5F5968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0" name="Straight Connector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noFill/>
                      <a:ln w="12700" cap="rnd" cmpd="sng" algn="ctr">
                        <a:solidFill>
                          <a:srgbClr val="F37123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E2725B" id="Straight Connector 20" o:spid="_x0000_s1026" style="position:absolute;flip:y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" strokecolor="#f37123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DF5CFEF" wp14:editId="3A36E5E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C6CC32B" w14:textId="77777777" w:rsidR="002F565E" w:rsidRPr="008C2B83" w:rsidRDefault="002F565E" w:rsidP="002F565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65749">
                            <w:rPr>
                              <w:noProof/>
                              <w:sz w:val="18"/>
                              <w:szCs w:val="18"/>
                            </w:rPr>
                            <w:t>20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65749">
                            <w:rPr>
                              <w:noProof/>
                              <w:sz w:val="18"/>
                              <w:szCs w:val="18"/>
                            </w:rPr>
                            <w:t>21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F5CFEF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margin-left:444.65pt;margin-top:26.95pt;width:70.9pt;height:15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" filled="f" stroked="f" strokeweight=".5pt">
              <v:textbox inset="0,0,0,0">
                <w:txbxContent>
                  <w:p w14:paraId="7C6CC32B" w14:textId="77777777" w:rsidR="002F565E" w:rsidRPr="008C2B83" w:rsidRDefault="002F565E" w:rsidP="002F565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65749">
                      <w:rPr>
                        <w:noProof/>
                        <w:sz w:val="18"/>
                        <w:szCs w:val="18"/>
                      </w:rPr>
                      <w:t>20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D65749">
                      <w:rPr>
                        <w:noProof/>
                        <w:sz w:val="18"/>
                        <w:szCs w:val="18"/>
                      </w:rPr>
                      <w:t>21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71EC634" wp14:editId="22A69953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18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4CDA89C8" w14:textId="77777777" w:rsidR="002F565E" w:rsidRDefault="002F565E" w:rsidP="002F565E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71EC634" id="Text Box 18" o:spid="_x0000_s1027" type="#_x0000_t202" style="position:absolute;margin-left:125.15pt;margin-top:26.95pt;width:44.85pt;height:15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" filled="f" stroked="f" strokeweight=".5pt">
              <v:textbox inset=".5mm,0,0,0">
                <w:txbxContent>
                  <w:p w14:paraId="4CDA89C8" w14:textId="77777777" w:rsidR="002F565E" w:rsidRDefault="002F565E" w:rsidP="002F565E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C54D639" wp14:editId="0DAB3714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D691438" w14:textId="77777777" w:rsidR="002F565E" w:rsidRDefault="002F565E" w:rsidP="002F565E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 xml:space="preserve">© </w:t>
                          </w:r>
                          <w:hyperlink r:id="rId4" w:history="1">
                            <w:r w:rsidRPr="003E770E"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Software University Foundation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. This work is licensed under the </w:t>
                          </w:r>
                          <w:hyperlink r:id="rId5" w:history="1">
                            <w:r>
                              <w:rPr>
                                <w:rStyle w:val="Hyperlink"/>
                                <w:rFonts w:cs="Arial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14:paraId="03397F31" w14:textId="77777777" w:rsidR="002F565E" w:rsidRDefault="002F565E" w:rsidP="002F565E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50D20D69" wp14:editId="2559519C">
                                <wp:extent cx="167005" cy="203387"/>
                                <wp:effectExtent l="0" t="0" r="4445" b="6350"/>
                                <wp:docPr id="15" name="Picture 15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6">
                                          <a:hlinkClick r:id="rId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0642" cy="207816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E9C86B1" wp14:editId="05E816E9">
                                <wp:extent cx="171450" cy="205105"/>
                                <wp:effectExtent l="0" t="0" r="0" b="4445"/>
                                <wp:docPr id="14" name="Picture 14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4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1450" cy="20510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  <w:lang w:val="bg-BG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3C39D9F" wp14:editId="7282A058">
                                <wp:extent cx="200152" cy="200152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5" name="Picture 25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84E4A08" wp14:editId="0E7AC457">
                                <wp:extent cx="200152" cy="200152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6" name="Picture 2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6CAF043" wp14:editId="026FE5BA">
                                <wp:extent cx="200152" cy="200152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7" name="Picture 2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9CCCA91" wp14:editId="6083E6C8">
                                <wp:extent cx="190500" cy="190500"/>
                                <wp:effectExtent l="0" t="0" r="0" b="0"/>
                                <wp:docPr id="13" name="Picture 13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8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90500" cy="1905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F3969C9" wp14:editId="189C29C6">
                                <wp:extent cx="176530" cy="176530"/>
                                <wp:effectExtent l="0" t="0" r="0" b="0"/>
                                <wp:docPr id="12" name="Picture 1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29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6530" cy="17653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39FB5E08" wp14:editId="7B532F38">
                                <wp:extent cx="200152" cy="200152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Picture 30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1478123" wp14:editId="6F31F70D">
                                <wp:extent cx="215153" cy="209247"/>
                                <wp:effectExtent l="0" t="0" r="0" b="635"/>
                                <wp:docPr id="11" name="Picture 11">
                                  <a:hlinkClick xmlns:a="http://schemas.openxmlformats.org/drawingml/2006/main" r:id="rId2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">
                                          <a:hlinkClick r:id="rId2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3209" cy="217081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 w:rsidRPr="00D94A22">
                            <w:rPr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ADF97AB" wp14:editId="1ECA7555">
                                <wp:extent cx="200152" cy="200152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2" name="Picture 32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00025" cy="20002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54D639" id="Text Box 16" o:spid="_x0000_s1028" type="#_x0000_t202" style="position:absolute;margin-left:124.4pt;margin-top:6.7pt;width:396.3pt;height:40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BFeIim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14:paraId="3D691438" w14:textId="77777777" w:rsidR="002F565E" w:rsidRDefault="002F565E" w:rsidP="002F565E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 xml:space="preserve">© </w:t>
                    </w:r>
                    <w:hyperlink r:id="rId25" w:history="1">
                      <w:r w:rsidRPr="003E770E"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Software University Foundation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. This work is licensed under the </w:t>
                    </w:r>
                    <w:hyperlink r:id="rId26" w:history="1">
                      <w:r>
                        <w:rPr>
                          <w:rStyle w:val="Hyperlink"/>
                          <w:rFonts w:cs="Arial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14:paraId="03397F31" w14:textId="77777777" w:rsidR="002F565E" w:rsidRDefault="002F565E" w:rsidP="002F565E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50D20D69" wp14:editId="2559519C">
                          <wp:extent cx="167005" cy="203387"/>
                          <wp:effectExtent l="0" t="0" r="4445" b="6350"/>
                          <wp:docPr id="15" name="Picture 15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6">
                                    <a:hlinkClick r:id="rId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0642" cy="20781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E9C86B1" wp14:editId="05E816E9">
                          <wp:extent cx="171450" cy="205105"/>
                          <wp:effectExtent l="0" t="0" r="0" b="4445"/>
                          <wp:docPr id="14" name="Picture 14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14">
                                    <a:hlinkClick r:id="rId2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1450" cy="20510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  <w:lang w:val="bg-BG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3C39D9F" wp14:editId="7282A058">
                          <wp:extent cx="200152" cy="200152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5" name="Picture 25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84E4A08" wp14:editId="0E7AC457">
                          <wp:extent cx="200152" cy="200152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6" name="Picture 2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6CAF043" wp14:editId="026FE5BA">
                          <wp:extent cx="200152" cy="200152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7" name="Picture 2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19CCCA91" wp14:editId="6083E6C8">
                          <wp:extent cx="190500" cy="190500"/>
                          <wp:effectExtent l="0" t="0" r="0" b="0"/>
                          <wp:docPr id="13" name="Picture 13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8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90500" cy="1905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F3969C9" wp14:editId="189C29C6">
                          <wp:extent cx="176530" cy="176530"/>
                          <wp:effectExtent l="0" t="0" r="0" b="0"/>
                          <wp:docPr id="12" name="Picture 1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29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76530" cy="17653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39FB5E08" wp14:editId="7B532F38">
                          <wp:extent cx="200152" cy="200152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0" name="Picture 30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41478123" wp14:editId="6F31F70D">
                          <wp:extent cx="215153" cy="209247"/>
                          <wp:effectExtent l="0" t="0" r="0" b="635"/>
                          <wp:docPr id="11" name="Picture 11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Picture 31">
                                    <a:hlinkClick r:id="rId2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3209" cy="21708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 w:rsidRPr="00D94A22">
                      <w:rPr>
                        <w:noProof/>
                        <w:sz w:val="20"/>
                        <w:szCs w:val="20"/>
                      </w:rPr>
                      <w:drawing>
                        <wp:inline distT="0" distB="0" distL="0" distR="0" wp14:anchorId="6ADF97AB" wp14:editId="1ECA7555">
                          <wp:extent cx="200152" cy="200152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2" name="Picture 32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200025" cy="20002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  <w:p w14:paraId="036295F5" w14:textId="77777777" w:rsidR="002F565E" w:rsidRDefault="002F56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EA20A4" w14:textId="77777777" w:rsidR="00FE365C" w:rsidRDefault="00FE365C" w:rsidP="006F2C22">
      <w:pPr>
        <w:spacing w:before="0" w:after="0" w:line="240" w:lineRule="auto"/>
      </w:pPr>
      <w:r>
        <w:separator/>
      </w:r>
    </w:p>
  </w:footnote>
  <w:footnote w:type="continuationSeparator" w:id="0">
    <w:p w14:paraId="004BED9D" w14:textId="77777777" w:rsidR="00FE365C" w:rsidRDefault="00FE365C" w:rsidP="006F2C2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25F9A"/>
    <w:multiLevelType w:val="hybridMultilevel"/>
    <w:tmpl w:val="E7AEAC4C"/>
    <w:lvl w:ilvl="0" w:tplc="04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" w15:restartNumberingAfterBreak="0">
    <w:nsid w:val="23687A39"/>
    <w:multiLevelType w:val="hybridMultilevel"/>
    <w:tmpl w:val="5802AC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6CA5F1B"/>
    <w:multiLevelType w:val="hybridMultilevel"/>
    <w:tmpl w:val="C2E6A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717666"/>
    <w:multiLevelType w:val="hybridMultilevel"/>
    <w:tmpl w:val="D1FAE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15A4A"/>
    <w:multiLevelType w:val="hybridMultilevel"/>
    <w:tmpl w:val="0A829F42"/>
    <w:lvl w:ilvl="0" w:tplc="16E6D124">
      <w:start w:val="1"/>
      <w:numFmt w:val="decimal"/>
      <w:pStyle w:val="Heading2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4BE606C8"/>
    <w:multiLevelType w:val="hybridMultilevel"/>
    <w:tmpl w:val="CAC0DD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7B04E0C"/>
    <w:multiLevelType w:val="hybridMultilevel"/>
    <w:tmpl w:val="DA6E70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38453D"/>
    <w:multiLevelType w:val="hybridMultilevel"/>
    <w:tmpl w:val="DCA66E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BB16D10"/>
    <w:multiLevelType w:val="hybridMultilevel"/>
    <w:tmpl w:val="B32AD160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10" w15:restartNumberingAfterBreak="0">
    <w:nsid w:val="5E7047D2"/>
    <w:multiLevelType w:val="hybridMultilevel"/>
    <w:tmpl w:val="1508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E09DF"/>
    <w:multiLevelType w:val="hybridMultilevel"/>
    <w:tmpl w:val="A97ECB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AE3142"/>
    <w:multiLevelType w:val="hybridMultilevel"/>
    <w:tmpl w:val="5E4611A0"/>
    <w:lvl w:ilvl="0" w:tplc="0409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264424E"/>
    <w:multiLevelType w:val="hybridMultilevel"/>
    <w:tmpl w:val="B86A371A"/>
    <w:lvl w:ilvl="0" w:tplc="337696AC">
      <w:start w:val="1"/>
      <w:numFmt w:val="upperRoman"/>
      <w:lvlText w:val="%1."/>
      <w:lvlJc w:val="right"/>
      <w:pPr>
        <w:ind w:left="720" w:hanging="360"/>
      </w:pPr>
      <w:rPr>
        <w:sz w:val="3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BC5991"/>
    <w:multiLevelType w:val="hybridMultilevel"/>
    <w:tmpl w:val="C40EE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CB3389"/>
    <w:multiLevelType w:val="hybridMultilevel"/>
    <w:tmpl w:val="7BBEA9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11"/>
  </w:num>
  <w:num w:numId="4">
    <w:abstractNumId w:val="12"/>
  </w:num>
  <w:num w:numId="5">
    <w:abstractNumId w:val="8"/>
  </w:num>
  <w:num w:numId="6">
    <w:abstractNumId w:val="1"/>
  </w:num>
  <w:num w:numId="7">
    <w:abstractNumId w:val="7"/>
  </w:num>
  <w:num w:numId="8">
    <w:abstractNumId w:val="0"/>
  </w:num>
  <w:num w:numId="9">
    <w:abstractNumId w:val="4"/>
  </w:num>
  <w:num w:numId="10">
    <w:abstractNumId w:val="14"/>
  </w:num>
  <w:num w:numId="11">
    <w:abstractNumId w:val="15"/>
  </w:num>
  <w:num w:numId="12">
    <w:abstractNumId w:val="9"/>
  </w:num>
  <w:num w:numId="13">
    <w:abstractNumId w:val="6"/>
  </w:num>
  <w:num w:numId="14">
    <w:abstractNumId w:val="10"/>
  </w:num>
  <w:num w:numId="15">
    <w:abstractNumId w:val="16"/>
  </w:num>
  <w:num w:numId="16">
    <w:abstractNumId w:val="13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attachedTemplate r:id="rId1"/>
  <w:linkStyle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D52FA"/>
    <w:rsid w:val="001E5500"/>
    <w:rsid w:val="001F4737"/>
    <w:rsid w:val="002D52FA"/>
    <w:rsid w:val="002F565E"/>
    <w:rsid w:val="00366C0A"/>
    <w:rsid w:val="00410718"/>
    <w:rsid w:val="005052C8"/>
    <w:rsid w:val="0056156C"/>
    <w:rsid w:val="0066448F"/>
    <w:rsid w:val="006F2C22"/>
    <w:rsid w:val="008B31AC"/>
    <w:rsid w:val="009205F7"/>
    <w:rsid w:val="009801CC"/>
    <w:rsid w:val="00B55B2D"/>
    <w:rsid w:val="00BF1D5A"/>
    <w:rsid w:val="00C206C6"/>
    <w:rsid w:val="00C5636E"/>
    <w:rsid w:val="00CC5D3E"/>
    <w:rsid w:val="00CF6750"/>
    <w:rsid w:val="00D65749"/>
    <w:rsid w:val="00F86CB7"/>
    <w:rsid w:val="00FE3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CA70A9"/>
  <w15:docId w15:val="{16D8A098-AD07-4A69-B78B-0B62DC9E4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6CB7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F86C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F86CB7"/>
    <w:pPr>
      <w:keepNext/>
      <w:keepLines/>
      <w:numPr>
        <w:numId w:val="1"/>
      </w:numPr>
      <w:spacing w:before="200" w:after="40"/>
      <w:ind w:left="426" w:hanging="426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6CB7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86CB7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6CB7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6C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6CB7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86CB7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F86CB7"/>
    <w:rPr>
      <w:rFonts w:eastAsiaTheme="majorEastAsia" w:cstheme="majorBidi"/>
      <w:b/>
      <w:iCs/>
      <w:color w:val="A34A0D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6CB7"/>
    <w:rPr>
      <w:rFonts w:eastAsiaTheme="majorEastAsia" w:cstheme="majorBidi"/>
      <w:b/>
      <w:color w:val="B2500E"/>
    </w:rPr>
  </w:style>
  <w:style w:type="paragraph" w:styleId="Header">
    <w:name w:val="header"/>
    <w:basedOn w:val="Normal"/>
    <w:link w:val="Head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CB7"/>
  </w:style>
  <w:style w:type="paragraph" w:styleId="Footer">
    <w:name w:val="footer"/>
    <w:basedOn w:val="Normal"/>
    <w:link w:val="FooterChar"/>
    <w:uiPriority w:val="99"/>
    <w:unhideWhenUsed/>
    <w:rsid w:val="00F86C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CB7"/>
  </w:style>
  <w:style w:type="paragraph" w:styleId="BalloonText">
    <w:name w:val="Balloon Text"/>
    <w:basedOn w:val="Normal"/>
    <w:link w:val="BalloonTextChar"/>
    <w:uiPriority w:val="99"/>
    <w:semiHidden/>
    <w:unhideWhenUsed/>
    <w:rsid w:val="00F86C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6CB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86CB7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F86CB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86CB7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F86CB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86CB7"/>
    <w:rPr>
      <w:color w:val="800080" w:themeColor="followedHyperlink"/>
      <w:u w:val="single"/>
    </w:rPr>
  </w:style>
  <w:style w:type="paragraph" w:customStyle="1" w:styleId="Code">
    <w:name w:val="Code"/>
    <w:basedOn w:val="Normal"/>
    <w:link w:val="CodeChar"/>
    <w:qFormat/>
    <w:rsid w:val="00F86CB7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F86CB7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F86C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86CB7"/>
  </w:style>
  <w:style w:type="table" w:customStyle="1" w:styleId="TableGrid1">
    <w:name w:val="Table Grid1"/>
    <w:basedOn w:val="TableNormal"/>
    <w:next w:val="TableGrid"/>
    <w:uiPriority w:val="59"/>
    <w:rsid w:val="00F86C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F86CB7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86CB7"/>
    <w:rPr>
      <w:color w:val="605E5C"/>
      <w:shd w:val="clear" w:color="auto" w:fill="E1DFDD"/>
    </w:rPr>
  </w:style>
  <w:style w:type="character" w:customStyle="1" w:styleId="shorttext">
    <w:name w:val="short_text"/>
    <w:basedOn w:val="DefaultParagraphFont"/>
    <w:rsid w:val="006F2C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yperlink" Target="https://softuni.bg/trainings/2247/js-fundamentals-january-2019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judge.softuni.bg/Contests/1426" TargetMode="Externa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5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8.pn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9.png"/><Relationship Id="rId12" Type="http://schemas.openxmlformats.org/officeDocument/2006/relationships/image" Target="media/image32.png"/><Relationship Id="rId17" Type="http://schemas.openxmlformats.org/officeDocument/2006/relationships/hyperlink" Target="https://www.linkedin.com/school/3529173/" TargetMode="External"/><Relationship Id="rId25" Type="http://schemas.openxmlformats.org/officeDocument/2006/relationships/hyperlink" Target="http://softuni.foundation/" TargetMode="External"/><Relationship Id="rId2" Type="http://schemas.openxmlformats.org/officeDocument/2006/relationships/image" Target="media/image27.png"/><Relationship Id="rId16" Type="http://schemas.openxmlformats.org/officeDocument/2006/relationships/image" Target="media/image34.png"/><Relationship Id="rId20" Type="http://schemas.openxmlformats.org/officeDocument/2006/relationships/image" Target="media/image36.png"/><Relationship Id="rId1" Type="http://schemas.openxmlformats.org/officeDocument/2006/relationships/hyperlink" Target="http://softuni.foundation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8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university@softuni.bg" TargetMode="External"/><Relationship Id="rId10" Type="http://schemas.openxmlformats.org/officeDocument/2006/relationships/image" Target="media/image31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foundation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33.png"/><Relationship Id="rId22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SoftUni%20Template.dotx" TargetMode="Externa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SoftUni Template.dotx</Template>
  <TotalTime>373</TotalTime>
  <Pages>1</Pages>
  <Words>933</Words>
  <Characters>5319</Characters>
  <Application>Microsoft Office Word</Application>
  <DocSecurity>0</DocSecurity>
  <Lines>44</Lines>
  <Paragraphs>12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DOM - Exercise</vt:lpstr>
      <vt:lpstr/>
    </vt:vector>
  </TitlesOfParts>
  <Company/>
  <LinksUpToDate>false</LinksUpToDate>
  <CharactersWithSpaces>6240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DOM - Exercise</dc:title>
  <dc:creator>Tanya Staneva</dc:creator>
  <cp:keywords>JavaScript, JS, ES6, ES2017, Sofware University, SoftUni, programming, coding, software development, education, training, course</cp:keywords>
  <dc:description>JavaScript Fundamentals Course @ SoftUni - https://softuni.bg/courses/javascript-fundamentals</dc:description>
  <cp:lastModifiedBy>Zdravko Zdravkov</cp:lastModifiedBy>
  <cp:revision>8</cp:revision>
  <dcterms:created xsi:type="dcterms:W3CDTF">2019-01-10T10:00:00Z</dcterms:created>
  <dcterms:modified xsi:type="dcterms:W3CDTF">2019-06-12T14:57:00Z</dcterms:modified>
</cp:coreProperties>
</file>