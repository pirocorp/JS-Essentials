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E86E7" w14:textId="77777777" w:rsidR="009801CC" w:rsidRPr="00815D80" w:rsidRDefault="005A7557" w:rsidP="005A7557">
      <w:pPr>
        <w:pStyle w:val="Heading1"/>
      </w:pPr>
      <w:r w:rsidRPr="00815D80">
        <w:t>Lab: Intro to DOM</w:t>
      </w:r>
    </w:p>
    <w:p w14:paraId="0FBA09D0" w14:textId="59B57745" w:rsidR="005654E1" w:rsidRDefault="005654E1" w:rsidP="005654E1">
      <w:pPr>
        <w:rPr>
          <w:rStyle w:val="Hyperlink"/>
        </w:rPr>
      </w:pPr>
      <w:r w:rsidRPr="00815D80">
        <w:t xml:space="preserve">Problems for </w:t>
      </w:r>
      <w:r w:rsidR="00266BC5" w:rsidRPr="00815D80">
        <w:t>in-class lab</w:t>
      </w:r>
      <w:r w:rsidRPr="00815D80">
        <w:t xml:space="preserve"> for the </w:t>
      </w:r>
      <w:hyperlink r:id="rId7" w:history="1">
        <w:r w:rsidRPr="00815D80">
          <w:rPr>
            <w:rStyle w:val="Hyperlink"/>
          </w:rPr>
          <w:t>"JS Fundamentals Course @SoftUni"</w:t>
        </w:r>
      </w:hyperlink>
      <w:r w:rsidRPr="00815D80">
        <w:t xml:space="preserve">. Submit your solutions in the </w:t>
      </w:r>
      <w:proofErr w:type="spellStart"/>
      <w:r w:rsidRPr="00815D80">
        <w:t>SoftUni</w:t>
      </w:r>
      <w:proofErr w:type="spellEnd"/>
      <w:r w:rsidRPr="00815D80">
        <w:t xml:space="preserve"> judge system at</w:t>
      </w:r>
      <w:r w:rsidR="00EE68E2" w:rsidRPr="00815D80">
        <w:t xml:space="preserve"> </w:t>
      </w:r>
      <w:hyperlink r:id="rId8" w:history="1">
        <w:r w:rsidR="0086437B" w:rsidRPr="0086437B">
          <w:rPr>
            <w:rStyle w:val="Hyperlink"/>
          </w:rPr>
          <w:t>https://judge.softuni.bg/Contests/Practice/Index/1425</w:t>
        </w:r>
      </w:hyperlink>
    </w:p>
    <w:p w14:paraId="21AD6FBB" w14:textId="77777777" w:rsidR="00D47B2F" w:rsidRPr="00815D80" w:rsidRDefault="00D47B2F" w:rsidP="005654E1"/>
    <w:p w14:paraId="62149537" w14:textId="77777777" w:rsidR="005A7557" w:rsidRPr="00815D80" w:rsidRDefault="00E107AC" w:rsidP="00EF6075">
      <w:pPr>
        <w:pStyle w:val="Heading2"/>
        <w:numPr>
          <w:ilvl w:val="0"/>
          <w:numId w:val="19"/>
        </w:numPr>
        <w:ind w:left="426" w:hanging="426"/>
      </w:pPr>
      <w:bookmarkStart w:id="0" w:name="_GoBack"/>
      <w:r w:rsidRPr="00815D80">
        <w:t>Register N</w:t>
      </w:r>
      <w:r w:rsidR="005A7557" w:rsidRPr="00815D80">
        <w:t>otification</w:t>
      </w:r>
    </w:p>
    <w:bookmarkEnd w:id="0"/>
    <w:p w14:paraId="4AAD3FB6" w14:textId="77777777" w:rsidR="005A7557" w:rsidRPr="00815D80" w:rsidRDefault="005A7557" w:rsidP="005A7557">
      <w:pPr>
        <w:ind w:left="357" w:hanging="357"/>
        <w:rPr>
          <w:sz w:val="24"/>
          <w:szCs w:val="24"/>
        </w:rPr>
      </w:pPr>
      <w:r w:rsidRPr="00815D80">
        <w:rPr>
          <w:sz w:val="24"/>
          <w:szCs w:val="24"/>
        </w:rPr>
        <w:t xml:space="preserve">In this problem, you should </w:t>
      </w:r>
      <w:r w:rsidRPr="00815D80">
        <w:rPr>
          <w:b/>
          <w:sz w:val="24"/>
          <w:szCs w:val="24"/>
        </w:rPr>
        <w:t xml:space="preserve">create a JS </w:t>
      </w:r>
      <w:r w:rsidR="000B2513" w:rsidRPr="00815D80">
        <w:rPr>
          <w:b/>
          <w:sz w:val="24"/>
          <w:szCs w:val="24"/>
        </w:rPr>
        <w:t>functionality</w:t>
      </w:r>
      <w:r w:rsidRPr="00815D80">
        <w:rPr>
          <w:b/>
          <w:sz w:val="24"/>
          <w:szCs w:val="24"/>
        </w:rPr>
        <w:t xml:space="preserve"> that </w:t>
      </w:r>
      <w:r w:rsidRPr="00815D80">
        <w:rPr>
          <w:sz w:val="24"/>
          <w:szCs w:val="24"/>
        </w:rPr>
        <w:t>shows notification after successful</w:t>
      </w:r>
    </w:p>
    <w:p w14:paraId="7372160F" w14:textId="77777777" w:rsidR="005A7557" w:rsidRPr="00815D80" w:rsidRDefault="000B2513" w:rsidP="005A7557">
      <w:pPr>
        <w:ind w:left="357" w:hanging="357"/>
        <w:rPr>
          <w:sz w:val="24"/>
          <w:szCs w:val="24"/>
        </w:rPr>
      </w:pPr>
      <w:r>
        <w:rPr>
          <w:sz w:val="24"/>
          <w:szCs w:val="24"/>
        </w:rPr>
        <w:t>r</w:t>
      </w:r>
      <w:r w:rsidRPr="00815D80">
        <w:rPr>
          <w:sz w:val="24"/>
          <w:szCs w:val="24"/>
        </w:rPr>
        <w:t>egistration</w:t>
      </w:r>
      <w:r w:rsidR="005A7557" w:rsidRPr="00815D80">
        <w:rPr>
          <w:sz w:val="24"/>
          <w:szCs w:val="24"/>
        </w:rPr>
        <w:t>.</w:t>
      </w:r>
    </w:p>
    <w:p w14:paraId="7AC541B2" w14:textId="77777777" w:rsidR="005A7557" w:rsidRPr="00815D80" w:rsidRDefault="005A7557" w:rsidP="00BA2FF8">
      <w:pPr>
        <w:ind w:left="357" w:hanging="357"/>
        <w:jc w:val="center"/>
        <w:rPr>
          <w:sz w:val="24"/>
          <w:szCs w:val="24"/>
        </w:rPr>
      </w:pPr>
      <w:r w:rsidRPr="00815D80">
        <w:rPr>
          <w:noProof/>
        </w:rPr>
        <w:drawing>
          <wp:inline distT="0" distB="0" distL="0" distR="0" wp14:anchorId="047EB4E0" wp14:editId="0BEDA6FB">
            <wp:extent cx="5972810" cy="2485390"/>
            <wp:effectExtent l="19050" t="19050" r="27940" b="1016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853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63A6E" w14:textId="77777777" w:rsidR="00BA2FF8" w:rsidRPr="00815D80" w:rsidRDefault="00BA2FF8" w:rsidP="00BA2FF8">
      <w:pPr>
        <w:pStyle w:val="Heading3"/>
      </w:pPr>
      <w:r w:rsidRPr="00815D80">
        <w:t>Constraints:</w:t>
      </w:r>
    </w:p>
    <w:p w14:paraId="5EAC7609" w14:textId="77777777" w:rsidR="005A7557" w:rsidRPr="00815D80" w:rsidRDefault="005A7557" w:rsidP="00BA2FF8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15D80">
        <w:rPr>
          <w:sz w:val="24"/>
          <w:szCs w:val="24"/>
        </w:rPr>
        <w:t xml:space="preserve">The username should be a </w:t>
      </w:r>
      <w:r w:rsidR="00BA2FF8" w:rsidRPr="00815D80">
        <w:rPr>
          <w:b/>
          <w:sz w:val="24"/>
          <w:szCs w:val="24"/>
        </w:rPr>
        <w:t>non-empty string</w:t>
      </w:r>
    </w:p>
    <w:p w14:paraId="19391CA6" w14:textId="77777777" w:rsidR="005A7557" w:rsidRPr="00815D80" w:rsidRDefault="005A7557" w:rsidP="00BA2FF8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815D80">
        <w:rPr>
          <w:sz w:val="24"/>
          <w:szCs w:val="24"/>
        </w:rPr>
        <w:t xml:space="preserve">The email address should match the current </w:t>
      </w:r>
      <w:proofErr w:type="spellStart"/>
      <w:r w:rsidRPr="00815D80">
        <w:rPr>
          <w:sz w:val="24"/>
          <w:szCs w:val="24"/>
        </w:rPr>
        <w:t>RegEx</w:t>
      </w:r>
      <w:proofErr w:type="spellEnd"/>
      <w:r w:rsidRPr="00815D80">
        <w:rPr>
          <w:sz w:val="24"/>
          <w:szCs w:val="24"/>
        </w:rPr>
        <w:t xml:space="preserve">: </w:t>
      </w:r>
      <w:r w:rsidRPr="00815D80">
        <w:rPr>
          <w:b/>
          <w:sz w:val="24"/>
          <w:szCs w:val="24"/>
        </w:rPr>
        <w:t>/</w:t>
      </w:r>
      <w:proofErr w:type="gramStart"/>
      <w:r w:rsidRPr="00815D80">
        <w:rPr>
          <w:b/>
          <w:sz w:val="24"/>
          <w:szCs w:val="24"/>
        </w:rPr>
        <w:t>(.+</w:t>
      </w:r>
      <w:proofErr w:type="gramEnd"/>
      <w:r w:rsidRPr="00815D80">
        <w:rPr>
          <w:b/>
          <w:sz w:val="24"/>
          <w:szCs w:val="24"/>
        </w:rPr>
        <w:t>)@(.+).(</w:t>
      </w:r>
      <w:proofErr w:type="spellStart"/>
      <w:r w:rsidRPr="00815D80">
        <w:rPr>
          <w:b/>
          <w:sz w:val="24"/>
          <w:szCs w:val="24"/>
        </w:rPr>
        <w:t>com|bg</w:t>
      </w:r>
      <w:proofErr w:type="spellEnd"/>
      <w:r w:rsidRPr="00815D80">
        <w:rPr>
          <w:b/>
          <w:sz w:val="24"/>
          <w:szCs w:val="24"/>
        </w:rPr>
        <w:t>)/gm</w:t>
      </w:r>
    </w:p>
    <w:p w14:paraId="3F0CDCEE" w14:textId="77777777" w:rsidR="005A7557" w:rsidRPr="00815D80" w:rsidRDefault="005A7557" w:rsidP="004105A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15D80">
        <w:rPr>
          <w:sz w:val="24"/>
          <w:szCs w:val="24"/>
        </w:rPr>
        <w:t xml:space="preserve">The password should be a </w:t>
      </w:r>
      <w:r w:rsidRPr="00815D80">
        <w:rPr>
          <w:b/>
          <w:sz w:val="24"/>
          <w:szCs w:val="24"/>
        </w:rPr>
        <w:t>non-empty string</w:t>
      </w:r>
    </w:p>
    <w:p w14:paraId="6B845B05" w14:textId="77777777" w:rsidR="005A7557" w:rsidRPr="00815D80" w:rsidRDefault="005A7557" w:rsidP="005A7557">
      <w:pPr>
        <w:ind w:left="357" w:hanging="357"/>
        <w:rPr>
          <w:sz w:val="24"/>
          <w:szCs w:val="24"/>
        </w:rPr>
      </w:pPr>
      <w:r w:rsidRPr="00815D80">
        <w:rPr>
          <w:sz w:val="24"/>
          <w:szCs w:val="24"/>
        </w:rPr>
        <w:t xml:space="preserve">When these conditions </w:t>
      </w:r>
      <w:r w:rsidRPr="00815D80">
        <w:rPr>
          <w:b/>
          <w:sz w:val="24"/>
          <w:szCs w:val="24"/>
        </w:rPr>
        <w:t xml:space="preserve">are met </w:t>
      </w:r>
      <w:r w:rsidRPr="00815D80">
        <w:rPr>
          <w:sz w:val="24"/>
          <w:szCs w:val="24"/>
        </w:rPr>
        <w:t xml:space="preserve">and after a click on the </w:t>
      </w:r>
      <w:r w:rsidR="004105A1" w:rsidRPr="00815D80">
        <w:rPr>
          <w:sz w:val="24"/>
          <w:szCs w:val="24"/>
        </w:rPr>
        <w:t>[</w:t>
      </w:r>
      <w:r w:rsidRPr="00815D80">
        <w:rPr>
          <w:b/>
          <w:bCs/>
          <w:sz w:val="24"/>
          <w:szCs w:val="24"/>
        </w:rPr>
        <w:t>Register</w:t>
      </w:r>
      <w:r w:rsidR="004105A1" w:rsidRPr="00815D80">
        <w:rPr>
          <w:sz w:val="24"/>
          <w:szCs w:val="24"/>
        </w:rPr>
        <w:t>]</w:t>
      </w:r>
      <w:r w:rsidRPr="00815D80">
        <w:rPr>
          <w:sz w:val="24"/>
          <w:szCs w:val="24"/>
        </w:rPr>
        <w:t xml:space="preserve"> button, the following</w:t>
      </w:r>
    </w:p>
    <w:p w14:paraId="4FA4B05F" w14:textId="77777777" w:rsidR="005A7557" w:rsidRPr="00815D80" w:rsidRDefault="005A7557" w:rsidP="005A7557">
      <w:pPr>
        <w:ind w:left="357" w:hanging="357"/>
        <w:rPr>
          <w:sz w:val="24"/>
          <w:szCs w:val="24"/>
        </w:rPr>
      </w:pPr>
      <w:r w:rsidRPr="00815D80">
        <w:rPr>
          <w:sz w:val="24"/>
          <w:szCs w:val="24"/>
        </w:rPr>
        <w:t xml:space="preserve">notification should appear for </w:t>
      </w:r>
      <w:r w:rsidRPr="00815D80">
        <w:rPr>
          <w:b/>
          <w:sz w:val="24"/>
          <w:szCs w:val="24"/>
        </w:rPr>
        <w:t xml:space="preserve">5000 </w:t>
      </w:r>
      <w:proofErr w:type="spellStart"/>
      <w:r w:rsidRPr="00815D80">
        <w:rPr>
          <w:b/>
          <w:sz w:val="24"/>
          <w:szCs w:val="24"/>
        </w:rPr>
        <w:t>ms</w:t>
      </w:r>
      <w:r w:rsidRPr="00815D80">
        <w:rPr>
          <w:sz w:val="24"/>
          <w:szCs w:val="24"/>
        </w:rPr>
        <w:t>.</w:t>
      </w:r>
      <w:proofErr w:type="spellEnd"/>
      <w:r w:rsidRPr="00815D80">
        <w:rPr>
          <w:sz w:val="24"/>
          <w:szCs w:val="24"/>
        </w:rPr>
        <w:t xml:space="preserve"> </w:t>
      </w:r>
      <w:r w:rsidRPr="00815D80">
        <w:rPr>
          <w:i/>
          <w:iCs/>
          <w:sz w:val="24"/>
          <w:szCs w:val="24"/>
        </w:rPr>
        <w:t xml:space="preserve">(use the </w:t>
      </w:r>
      <w:proofErr w:type="spellStart"/>
      <w:r w:rsidRPr="00815D80">
        <w:rPr>
          <w:b/>
          <w:bCs/>
          <w:i/>
          <w:iCs/>
          <w:sz w:val="24"/>
          <w:szCs w:val="24"/>
        </w:rPr>
        <w:t>setTimeOut</w:t>
      </w:r>
      <w:proofErr w:type="spellEnd"/>
      <w:r w:rsidRPr="00815D80">
        <w:rPr>
          <w:i/>
          <w:iCs/>
          <w:sz w:val="24"/>
          <w:szCs w:val="24"/>
        </w:rPr>
        <w:t xml:space="preserve"> function to do this)</w:t>
      </w:r>
    </w:p>
    <w:p w14:paraId="7C0F1987" w14:textId="77777777" w:rsidR="005A7557" w:rsidRPr="00815D80" w:rsidRDefault="005A7557" w:rsidP="00711112">
      <w:pPr>
        <w:ind w:left="357" w:hanging="357"/>
        <w:jc w:val="center"/>
        <w:rPr>
          <w:sz w:val="24"/>
          <w:szCs w:val="24"/>
        </w:rPr>
      </w:pPr>
      <w:r w:rsidRPr="00815D80">
        <w:rPr>
          <w:noProof/>
        </w:rPr>
        <w:lastRenderedPageBreak/>
        <w:drawing>
          <wp:inline distT="0" distB="0" distL="0" distR="0" wp14:anchorId="372BA81A" wp14:editId="20DCBAC6">
            <wp:extent cx="5972810" cy="2477135"/>
            <wp:effectExtent l="19050" t="19050" r="27940" b="18415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71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535B42" w14:textId="77777777" w:rsidR="005A7557" w:rsidRPr="00815D80" w:rsidRDefault="005A7557" w:rsidP="003C38D7">
      <w:pPr>
        <w:ind w:left="357" w:hanging="357"/>
        <w:jc w:val="center"/>
        <w:rPr>
          <w:sz w:val="24"/>
          <w:szCs w:val="24"/>
        </w:rPr>
      </w:pPr>
      <w:r w:rsidRPr="00815D80">
        <w:rPr>
          <w:noProof/>
        </w:rPr>
        <w:drawing>
          <wp:inline distT="0" distB="0" distL="0" distR="0" wp14:anchorId="4EF602CA" wp14:editId="4ED5D673">
            <wp:extent cx="5972810" cy="2493645"/>
            <wp:effectExtent l="19050" t="19050" r="27940" b="20955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936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E0DFB3" w14:textId="77777777" w:rsidR="005A7557" w:rsidRPr="00815D80" w:rsidRDefault="005A7557" w:rsidP="005A7557">
      <w:pPr>
        <w:ind w:left="357" w:hanging="357"/>
        <w:rPr>
          <w:b/>
          <w:sz w:val="24"/>
          <w:szCs w:val="24"/>
        </w:rPr>
      </w:pPr>
      <w:r w:rsidRPr="00815D80">
        <w:rPr>
          <w:sz w:val="24"/>
          <w:szCs w:val="24"/>
        </w:rPr>
        <w:t xml:space="preserve">The current information must be added to the section with an </w:t>
      </w:r>
      <w:r w:rsidRPr="00815D80">
        <w:rPr>
          <w:b/>
          <w:sz w:val="24"/>
          <w:szCs w:val="24"/>
        </w:rPr>
        <w:t xml:space="preserve">id </w:t>
      </w:r>
      <w:r w:rsidR="003C38D7" w:rsidRPr="00815D80">
        <w:rPr>
          <w:b/>
          <w:sz w:val="24"/>
          <w:szCs w:val="24"/>
        </w:rPr>
        <w:t xml:space="preserve">- </w:t>
      </w:r>
      <w:r w:rsidRPr="00815D80">
        <w:rPr>
          <w:b/>
          <w:sz w:val="24"/>
          <w:szCs w:val="24"/>
        </w:rPr>
        <w:t>result.</w:t>
      </w:r>
    </w:p>
    <w:p w14:paraId="3FF29F02" w14:textId="77777777" w:rsidR="003573F4" w:rsidRPr="00815D80" w:rsidRDefault="003573F4" w:rsidP="005A7557">
      <w:pPr>
        <w:ind w:left="357" w:hanging="357"/>
        <w:rPr>
          <w:bCs/>
          <w:sz w:val="24"/>
          <w:szCs w:val="24"/>
        </w:rPr>
      </w:pPr>
      <w:r w:rsidRPr="00815D80">
        <w:rPr>
          <w:bCs/>
          <w:sz w:val="24"/>
          <w:szCs w:val="24"/>
        </w:rPr>
        <w:t>The message should be in the following format:</w:t>
      </w:r>
    </w:p>
    <w:p w14:paraId="59CAE66B" w14:textId="77777777" w:rsidR="005A7557" w:rsidRPr="00815D80" w:rsidRDefault="007A64D4" w:rsidP="003C38D7">
      <w:pPr>
        <w:ind w:left="357"/>
        <w:rPr>
          <w:sz w:val="24"/>
          <w:szCs w:val="24"/>
        </w:rPr>
      </w:pPr>
      <w:r w:rsidRPr="00815D80">
        <w:rPr>
          <w:b/>
          <w:sz w:val="24"/>
          <w:szCs w:val="24"/>
        </w:rPr>
        <w:t>'</w:t>
      </w:r>
      <w:r w:rsidR="005A7557" w:rsidRPr="00815D80">
        <w:rPr>
          <w:rFonts w:ascii="Consolas" w:hAnsi="Consolas"/>
          <w:b/>
          <w:sz w:val="24"/>
          <w:szCs w:val="24"/>
        </w:rPr>
        <w:t>Successful Registration!</w:t>
      </w:r>
      <w:r w:rsidRPr="00815D80">
        <w:rPr>
          <w:b/>
          <w:sz w:val="24"/>
          <w:szCs w:val="24"/>
        </w:rPr>
        <w:t>'</w:t>
      </w:r>
      <w:r w:rsidR="005A7557" w:rsidRPr="00815D80">
        <w:rPr>
          <w:b/>
          <w:sz w:val="24"/>
          <w:szCs w:val="24"/>
        </w:rPr>
        <w:t xml:space="preserve"> </w:t>
      </w:r>
      <w:r w:rsidR="00205556" w:rsidRPr="00815D80">
        <w:rPr>
          <w:bCs/>
          <w:i/>
          <w:iCs/>
          <w:sz w:val="24"/>
          <w:szCs w:val="24"/>
        </w:rPr>
        <w:t>(must be in h1 tag)</w:t>
      </w:r>
      <w:r w:rsidR="005A7557" w:rsidRPr="00815D80">
        <w:rPr>
          <w:bCs/>
          <w:i/>
          <w:iCs/>
          <w:sz w:val="24"/>
          <w:szCs w:val="24"/>
        </w:rPr>
        <w:br/>
      </w:r>
      <w:r w:rsidRPr="00815D80">
        <w:rPr>
          <w:sz w:val="24"/>
          <w:szCs w:val="24"/>
        </w:rPr>
        <w:t>'</w:t>
      </w:r>
      <w:r w:rsidR="005A7557" w:rsidRPr="00815D80">
        <w:rPr>
          <w:rFonts w:ascii="Consolas" w:hAnsi="Consolas"/>
          <w:b/>
          <w:sz w:val="24"/>
          <w:szCs w:val="24"/>
        </w:rPr>
        <w:t>Username: ${</w:t>
      </w:r>
      <w:proofErr w:type="spellStart"/>
      <w:r w:rsidR="005A7557" w:rsidRPr="00815D80">
        <w:rPr>
          <w:rFonts w:ascii="Consolas" w:hAnsi="Consolas"/>
          <w:b/>
          <w:sz w:val="24"/>
          <w:szCs w:val="24"/>
        </w:rPr>
        <w:t>currentUsername</w:t>
      </w:r>
      <w:proofErr w:type="spellEnd"/>
      <w:r w:rsidR="005A7557" w:rsidRPr="00815D80">
        <w:rPr>
          <w:rFonts w:ascii="Consolas" w:hAnsi="Consolas"/>
          <w:b/>
          <w:sz w:val="24"/>
          <w:szCs w:val="24"/>
        </w:rPr>
        <w:t>}</w:t>
      </w:r>
      <w:r w:rsidRPr="00815D80">
        <w:rPr>
          <w:sz w:val="24"/>
          <w:szCs w:val="24"/>
        </w:rPr>
        <w:t>'</w:t>
      </w:r>
    </w:p>
    <w:p w14:paraId="57F676C7" w14:textId="77777777" w:rsidR="005A7557" w:rsidRPr="00815D80" w:rsidRDefault="007A64D4" w:rsidP="005A7557">
      <w:pPr>
        <w:ind w:left="357" w:hanging="357"/>
        <w:rPr>
          <w:b/>
          <w:sz w:val="24"/>
          <w:szCs w:val="24"/>
        </w:rPr>
      </w:pPr>
      <w:r w:rsidRPr="00815D80">
        <w:rPr>
          <w:b/>
          <w:sz w:val="24"/>
          <w:szCs w:val="24"/>
        </w:rPr>
        <w:tab/>
        <w:t>'</w:t>
      </w:r>
      <w:r w:rsidR="005A7557" w:rsidRPr="00815D80">
        <w:rPr>
          <w:rFonts w:ascii="Consolas" w:hAnsi="Consolas"/>
          <w:b/>
          <w:sz w:val="24"/>
          <w:szCs w:val="24"/>
        </w:rPr>
        <w:t>Email: ${</w:t>
      </w:r>
      <w:proofErr w:type="spellStart"/>
      <w:r w:rsidR="005A7557" w:rsidRPr="00815D80">
        <w:rPr>
          <w:rFonts w:ascii="Consolas" w:hAnsi="Consolas"/>
          <w:b/>
          <w:sz w:val="24"/>
          <w:szCs w:val="24"/>
        </w:rPr>
        <w:t>currentEmail</w:t>
      </w:r>
      <w:proofErr w:type="spellEnd"/>
      <w:r w:rsidR="005A7557" w:rsidRPr="00815D80">
        <w:rPr>
          <w:rFonts w:ascii="Consolas" w:hAnsi="Consolas"/>
          <w:b/>
          <w:sz w:val="24"/>
          <w:szCs w:val="24"/>
        </w:rPr>
        <w:t>}</w:t>
      </w:r>
      <w:r w:rsidRPr="00815D80">
        <w:rPr>
          <w:b/>
          <w:sz w:val="24"/>
          <w:szCs w:val="24"/>
        </w:rPr>
        <w:t>'</w:t>
      </w:r>
    </w:p>
    <w:p w14:paraId="25379D51" w14:textId="77777777" w:rsidR="005A7557" w:rsidRPr="00815D80" w:rsidRDefault="007A64D4" w:rsidP="005A7557">
      <w:pPr>
        <w:ind w:left="357" w:hanging="357"/>
        <w:rPr>
          <w:sz w:val="24"/>
          <w:szCs w:val="24"/>
        </w:rPr>
      </w:pPr>
      <w:r w:rsidRPr="00815D80">
        <w:rPr>
          <w:b/>
          <w:sz w:val="24"/>
          <w:szCs w:val="24"/>
        </w:rPr>
        <w:tab/>
        <w:t>'</w:t>
      </w:r>
      <w:r w:rsidR="005A7557" w:rsidRPr="00815D80">
        <w:rPr>
          <w:rFonts w:ascii="Consolas" w:hAnsi="Consolas"/>
          <w:b/>
          <w:sz w:val="24"/>
          <w:szCs w:val="24"/>
        </w:rPr>
        <w:t>Password: ${</w:t>
      </w:r>
      <w:proofErr w:type="spellStart"/>
      <w:r w:rsidR="005A7557" w:rsidRPr="00815D80">
        <w:rPr>
          <w:rFonts w:ascii="Consolas" w:hAnsi="Consolas"/>
          <w:b/>
          <w:sz w:val="24"/>
          <w:szCs w:val="24"/>
        </w:rPr>
        <w:t>currentPasswordLength</w:t>
      </w:r>
      <w:proofErr w:type="spellEnd"/>
      <w:r w:rsidR="005A7557" w:rsidRPr="00815D80">
        <w:rPr>
          <w:rFonts w:ascii="Consolas" w:hAnsi="Consolas"/>
          <w:b/>
          <w:sz w:val="24"/>
          <w:szCs w:val="24"/>
        </w:rPr>
        <w:t xml:space="preserve"> in </w:t>
      </w:r>
      <w:proofErr w:type="spellStart"/>
      <w:r w:rsidR="005A7557" w:rsidRPr="00815D80">
        <w:rPr>
          <w:rFonts w:ascii="Consolas" w:hAnsi="Consolas"/>
          <w:b/>
          <w:sz w:val="24"/>
          <w:szCs w:val="24"/>
        </w:rPr>
        <w:t>asterixes</w:t>
      </w:r>
      <w:proofErr w:type="spellEnd"/>
      <w:r w:rsidR="005A7557" w:rsidRPr="00815D80">
        <w:rPr>
          <w:rFonts w:ascii="Consolas" w:hAnsi="Consolas"/>
          <w:b/>
          <w:sz w:val="24"/>
          <w:szCs w:val="24"/>
        </w:rPr>
        <w:t xml:space="preserve"> (*)}</w:t>
      </w:r>
      <w:r w:rsidRPr="00815D80">
        <w:rPr>
          <w:b/>
          <w:sz w:val="24"/>
          <w:szCs w:val="24"/>
        </w:rPr>
        <w:t>'</w:t>
      </w:r>
    </w:p>
    <w:p w14:paraId="619AEAEA" w14:textId="77777777" w:rsidR="005A7557" w:rsidRPr="00815D80" w:rsidRDefault="005A7557" w:rsidP="007E30FA">
      <w:pPr>
        <w:ind w:left="357" w:hanging="357"/>
        <w:jc w:val="center"/>
        <w:rPr>
          <w:sz w:val="24"/>
          <w:szCs w:val="24"/>
        </w:rPr>
      </w:pPr>
      <w:r w:rsidRPr="00815D80">
        <w:rPr>
          <w:noProof/>
        </w:rPr>
        <w:lastRenderedPageBreak/>
        <w:drawing>
          <wp:inline distT="0" distB="0" distL="0" distR="0" wp14:anchorId="7C90D629" wp14:editId="5B74E1AC">
            <wp:extent cx="5576887" cy="3705671"/>
            <wp:effectExtent l="19050" t="19050" r="24130" b="28575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713" cy="370821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A7557" w:rsidRPr="00815D80">
      <w:footerReference w:type="defaul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5E62F" w14:textId="77777777" w:rsidR="00E802E1" w:rsidRDefault="00E802E1" w:rsidP="005A7557">
      <w:pPr>
        <w:spacing w:before="0" w:after="0" w:line="240" w:lineRule="auto"/>
      </w:pPr>
      <w:r>
        <w:separator/>
      </w:r>
    </w:p>
  </w:endnote>
  <w:endnote w:type="continuationSeparator" w:id="0">
    <w:p w14:paraId="0228F38A" w14:textId="77777777" w:rsidR="00E802E1" w:rsidRDefault="00E802E1" w:rsidP="005A75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64425" w14:textId="77777777" w:rsidR="005A7557" w:rsidRPr="00AC77AD" w:rsidRDefault="005A7557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61C883" wp14:editId="72562E4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6F3AD1E1" wp14:editId="3E928E76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7702A19" wp14:editId="450BC3C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1838C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62295E" wp14:editId="23D9DBF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119114F" w14:textId="77777777" w:rsidR="005A7557" w:rsidRPr="008C2B83" w:rsidRDefault="005A755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607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6075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62295E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3119114F" w14:textId="77777777" w:rsidR="005A7557" w:rsidRPr="008C2B83" w:rsidRDefault="005A755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607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6075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8138D" wp14:editId="3773085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8FC39BF" w14:textId="77777777" w:rsidR="005A7557" w:rsidRDefault="005A755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8138D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58FC39BF" w14:textId="77777777" w:rsidR="005A7557" w:rsidRDefault="005A755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142F8C" wp14:editId="4870F9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354BC" w14:textId="77777777" w:rsidR="005A7557" w:rsidRDefault="005A755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267D05" w14:textId="77777777" w:rsidR="005A7557" w:rsidRDefault="005A755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8A52AC" wp14:editId="30925A97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AA1EFB" wp14:editId="0E737202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E95CB6" wp14:editId="7C96B5D6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CADF88" wp14:editId="4DEE49E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973462" wp14:editId="48C176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38A76" wp14:editId="7443B6B1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49EBB" wp14:editId="660A64A4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C3D952" wp14:editId="6F74EE4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65C01" wp14:editId="67648B5F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43A2D7" wp14:editId="18CAD81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42F8C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C9354BC" w14:textId="77777777" w:rsidR="005A7557" w:rsidRDefault="005A755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267D05" w14:textId="77777777" w:rsidR="005A7557" w:rsidRDefault="005A755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8A52AC" wp14:editId="30925A97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AA1EFB" wp14:editId="0E737202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E95CB6" wp14:editId="7C96B5D6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CADF88" wp14:editId="4DEE49E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973462" wp14:editId="48C176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38A76" wp14:editId="7443B6B1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49EBB" wp14:editId="660A64A4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C3D952" wp14:editId="6F74EE4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65C01" wp14:editId="67648B5F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43A2D7" wp14:editId="18CAD81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9E10115" w14:textId="77777777" w:rsidR="005A7557" w:rsidRDefault="005A75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90632" w14:textId="77777777" w:rsidR="00E802E1" w:rsidRDefault="00E802E1" w:rsidP="005A7557">
      <w:pPr>
        <w:spacing w:before="0" w:after="0" w:line="240" w:lineRule="auto"/>
      </w:pPr>
      <w:r>
        <w:separator/>
      </w:r>
    </w:p>
  </w:footnote>
  <w:footnote w:type="continuationSeparator" w:id="0">
    <w:p w14:paraId="763E7683" w14:textId="77777777" w:rsidR="00E802E1" w:rsidRDefault="00E802E1" w:rsidP="005A755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6F15D6"/>
    <w:multiLevelType w:val="hybridMultilevel"/>
    <w:tmpl w:val="27DC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5BED4CF6"/>
    <w:multiLevelType w:val="hybridMultilevel"/>
    <w:tmpl w:val="AFE6A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8"/>
  </w:num>
  <w:num w:numId="4">
    <w:abstractNumId w:val="3"/>
  </w:num>
  <w:num w:numId="5">
    <w:abstractNumId w:val="17"/>
  </w:num>
  <w:num w:numId="6">
    <w:abstractNumId w:val="12"/>
  </w:num>
  <w:num w:numId="7">
    <w:abstractNumId w:val="2"/>
  </w:num>
  <w:num w:numId="8">
    <w:abstractNumId w:val="11"/>
  </w:num>
  <w:num w:numId="9">
    <w:abstractNumId w:val="0"/>
  </w:num>
  <w:num w:numId="10">
    <w:abstractNumId w:val="6"/>
  </w:num>
  <w:num w:numId="11">
    <w:abstractNumId w:val="20"/>
  </w:num>
  <w:num w:numId="12">
    <w:abstractNumId w:val="21"/>
  </w:num>
  <w:num w:numId="13">
    <w:abstractNumId w:val="13"/>
  </w:num>
  <w:num w:numId="14">
    <w:abstractNumId w:val="9"/>
  </w:num>
  <w:num w:numId="15">
    <w:abstractNumId w:val="15"/>
  </w:num>
  <w:num w:numId="16">
    <w:abstractNumId w:val="22"/>
  </w:num>
  <w:num w:numId="17">
    <w:abstractNumId w:val="19"/>
  </w:num>
  <w:num w:numId="18">
    <w:abstractNumId w:val="4"/>
  </w:num>
  <w:num w:numId="19">
    <w:abstractNumId w:val="14"/>
  </w:num>
  <w:num w:numId="20">
    <w:abstractNumId w:val="16"/>
  </w:num>
  <w:num w:numId="21">
    <w:abstractNumId w:val="7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3EA0"/>
    <w:rsid w:val="0002636D"/>
    <w:rsid w:val="00065521"/>
    <w:rsid w:val="000B2513"/>
    <w:rsid w:val="000E69CA"/>
    <w:rsid w:val="000F57EE"/>
    <w:rsid w:val="001251F2"/>
    <w:rsid w:val="00170164"/>
    <w:rsid w:val="0017360D"/>
    <w:rsid w:val="00174917"/>
    <w:rsid w:val="001A172C"/>
    <w:rsid w:val="001B1F70"/>
    <w:rsid w:val="001B6FB0"/>
    <w:rsid w:val="001C64A5"/>
    <w:rsid w:val="0020511E"/>
    <w:rsid w:val="00205556"/>
    <w:rsid w:val="002132F9"/>
    <w:rsid w:val="00266BC5"/>
    <w:rsid w:val="002C4C83"/>
    <w:rsid w:val="002D12E0"/>
    <w:rsid w:val="00326C52"/>
    <w:rsid w:val="00331449"/>
    <w:rsid w:val="003573F4"/>
    <w:rsid w:val="00361EFE"/>
    <w:rsid w:val="00377B47"/>
    <w:rsid w:val="003855C1"/>
    <w:rsid w:val="00393EA0"/>
    <w:rsid w:val="003B3AA8"/>
    <w:rsid w:val="003B43BF"/>
    <w:rsid w:val="003C38D7"/>
    <w:rsid w:val="003F6A06"/>
    <w:rsid w:val="00405EE5"/>
    <w:rsid w:val="004105A1"/>
    <w:rsid w:val="0043652B"/>
    <w:rsid w:val="0049200E"/>
    <w:rsid w:val="004C3DC3"/>
    <w:rsid w:val="004D24AB"/>
    <w:rsid w:val="005074CF"/>
    <w:rsid w:val="00521361"/>
    <w:rsid w:val="005654E1"/>
    <w:rsid w:val="00593F9E"/>
    <w:rsid w:val="005A4E9A"/>
    <w:rsid w:val="005A7557"/>
    <w:rsid w:val="00624350"/>
    <w:rsid w:val="006A6FD4"/>
    <w:rsid w:val="006D235F"/>
    <w:rsid w:val="006D7D02"/>
    <w:rsid w:val="006E48D0"/>
    <w:rsid w:val="00705B61"/>
    <w:rsid w:val="00711112"/>
    <w:rsid w:val="00717EAE"/>
    <w:rsid w:val="007315AC"/>
    <w:rsid w:val="00767ED5"/>
    <w:rsid w:val="0078675A"/>
    <w:rsid w:val="007A0848"/>
    <w:rsid w:val="007A64D4"/>
    <w:rsid w:val="007E30FA"/>
    <w:rsid w:val="007F0C19"/>
    <w:rsid w:val="00815D80"/>
    <w:rsid w:val="0086437B"/>
    <w:rsid w:val="0087661B"/>
    <w:rsid w:val="008C2820"/>
    <w:rsid w:val="00912F4A"/>
    <w:rsid w:val="00916DB8"/>
    <w:rsid w:val="00931FDA"/>
    <w:rsid w:val="00947EB9"/>
    <w:rsid w:val="00950278"/>
    <w:rsid w:val="009526A1"/>
    <w:rsid w:val="009801CC"/>
    <w:rsid w:val="009D2688"/>
    <w:rsid w:val="00AD2ADF"/>
    <w:rsid w:val="00AE07A2"/>
    <w:rsid w:val="00B4277F"/>
    <w:rsid w:val="00B570F3"/>
    <w:rsid w:val="00B86942"/>
    <w:rsid w:val="00BA2FF8"/>
    <w:rsid w:val="00BB29A5"/>
    <w:rsid w:val="00C16EBC"/>
    <w:rsid w:val="00C16F9B"/>
    <w:rsid w:val="00C2249D"/>
    <w:rsid w:val="00C568F5"/>
    <w:rsid w:val="00C60642"/>
    <w:rsid w:val="00C71781"/>
    <w:rsid w:val="00C96E50"/>
    <w:rsid w:val="00CB077F"/>
    <w:rsid w:val="00CC3548"/>
    <w:rsid w:val="00CE0825"/>
    <w:rsid w:val="00D47B2F"/>
    <w:rsid w:val="00D5541D"/>
    <w:rsid w:val="00DA2B5D"/>
    <w:rsid w:val="00DB4C10"/>
    <w:rsid w:val="00DC4937"/>
    <w:rsid w:val="00DE4701"/>
    <w:rsid w:val="00DE60D7"/>
    <w:rsid w:val="00E107AC"/>
    <w:rsid w:val="00E1244A"/>
    <w:rsid w:val="00E35737"/>
    <w:rsid w:val="00E646E7"/>
    <w:rsid w:val="00E802E1"/>
    <w:rsid w:val="00E8576A"/>
    <w:rsid w:val="00EA6EBE"/>
    <w:rsid w:val="00EC60A9"/>
    <w:rsid w:val="00EE3F6D"/>
    <w:rsid w:val="00EE68E2"/>
    <w:rsid w:val="00EF6075"/>
    <w:rsid w:val="00F02869"/>
    <w:rsid w:val="00F37E79"/>
    <w:rsid w:val="00F4389B"/>
    <w:rsid w:val="00F616BA"/>
    <w:rsid w:val="00F7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03DADB"/>
  <w15:docId w15:val="{ABA8EA6C-2CC9-436A-96C9-9AB86B39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1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661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661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61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661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61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61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661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661B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87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5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66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661B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5A7557"/>
  </w:style>
  <w:style w:type="paragraph" w:customStyle="1" w:styleId="Code">
    <w:name w:val="Code"/>
    <w:basedOn w:val="Normal"/>
    <w:link w:val="CodeChar"/>
    <w:qFormat/>
    <w:rsid w:val="0087661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7661B"/>
    <w:rPr>
      <w:rFonts w:ascii="Consolas" w:hAnsi="Consolas"/>
      <w:b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61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A755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61B"/>
  </w:style>
  <w:style w:type="paragraph" w:styleId="Footer">
    <w:name w:val="footer"/>
    <w:basedOn w:val="Normal"/>
    <w:link w:val="FooterChar"/>
    <w:uiPriority w:val="99"/>
    <w:unhideWhenUsed/>
    <w:rsid w:val="008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61B"/>
  </w:style>
  <w:style w:type="character" w:customStyle="1" w:styleId="Heading4Char">
    <w:name w:val="Heading 4 Char"/>
    <w:basedOn w:val="DefaultParagraphFont"/>
    <w:link w:val="Heading4"/>
    <w:uiPriority w:val="9"/>
    <w:rsid w:val="0087661B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61B"/>
    <w:rPr>
      <w:rFonts w:eastAsiaTheme="majorEastAsia" w:cstheme="majorBidi"/>
      <w:b/>
      <w:color w:val="B2500E"/>
    </w:rPr>
  </w:style>
  <w:style w:type="paragraph" w:styleId="NormalWeb">
    <w:name w:val="Normal (Web)"/>
    <w:basedOn w:val="Normal"/>
    <w:uiPriority w:val="99"/>
    <w:semiHidden/>
    <w:unhideWhenUsed/>
    <w:rsid w:val="00876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661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7661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7661B"/>
  </w:style>
  <w:style w:type="table" w:customStyle="1" w:styleId="TableGrid1">
    <w:name w:val="Table Grid1"/>
    <w:basedOn w:val="TableNormal"/>
    <w:next w:val="TableGrid"/>
    <w:uiPriority w:val="59"/>
    <w:rsid w:val="0087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7661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6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425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247/js-fundamentals-january-2019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814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 - Lab</dc:title>
  <dc:creator>Tanya Staneva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Zdravko Zdravkov</cp:lastModifiedBy>
  <cp:revision>13</cp:revision>
  <dcterms:created xsi:type="dcterms:W3CDTF">2019-01-11T23:23:00Z</dcterms:created>
  <dcterms:modified xsi:type="dcterms:W3CDTF">2019-06-06T13:31:00Z</dcterms:modified>
</cp:coreProperties>
</file>